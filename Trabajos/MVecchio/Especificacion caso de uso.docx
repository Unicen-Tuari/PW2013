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7D8" w:rsidRPr="00DF7422" w:rsidRDefault="005657D8" w:rsidP="00DF7422">
      <w:pPr>
        <w:spacing w:after="120"/>
        <w:jc w:val="center"/>
        <w:rPr>
          <w:rFonts w:ascii="Arial" w:hAnsi="Arial" w:cs="Arial"/>
          <w:b/>
          <w:i/>
          <w:sz w:val="20"/>
          <w:szCs w:val="20"/>
        </w:rPr>
      </w:pPr>
      <w:r w:rsidRPr="00DF7422">
        <w:rPr>
          <w:rFonts w:ascii="Arial" w:hAnsi="Arial" w:cs="Arial"/>
          <w:b/>
          <w:i/>
          <w:sz w:val="20"/>
          <w:szCs w:val="20"/>
        </w:rPr>
        <w:t>ESPECIFICACIONS DE CASOS DE USO</w:t>
      </w:r>
    </w:p>
    <w:p w:rsidR="005657D8" w:rsidRPr="00DF7422" w:rsidRDefault="005657D8" w:rsidP="00DF7422">
      <w:pPr>
        <w:spacing w:after="120"/>
        <w:jc w:val="center"/>
        <w:rPr>
          <w:rFonts w:ascii="Arial" w:hAnsi="Arial" w:cs="Arial"/>
          <w:b/>
          <w:i/>
          <w:sz w:val="20"/>
          <w:szCs w:val="20"/>
        </w:rPr>
      </w:pPr>
    </w:p>
    <w:p w:rsidR="005657D8" w:rsidRPr="00DF7422" w:rsidRDefault="005657D8" w:rsidP="00DF74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7422">
        <w:rPr>
          <w:rFonts w:ascii="Arial" w:hAnsi="Arial" w:cs="Arial"/>
          <w:sz w:val="20"/>
          <w:szCs w:val="20"/>
          <w:u w:val="single"/>
        </w:rPr>
        <w:t>Nombre:</w:t>
      </w:r>
      <w:r w:rsidRPr="00DF7422">
        <w:rPr>
          <w:rFonts w:ascii="Arial" w:hAnsi="Arial" w:cs="Arial"/>
          <w:sz w:val="20"/>
          <w:szCs w:val="20"/>
        </w:rPr>
        <w:t xml:space="preserve"> Enviar Consulta</w:t>
      </w:r>
    </w:p>
    <w:p w:rsidR="005657D8" w:rsidRDefault="005657D8" w:rsidP="00DF74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7422">
        <w:rPr>
          <w:rFonts w:ascii="Arial" w:hAnsi="Arial" w:cs="Arial"/>
          <w:sz w:val="20"/>
          <w:szCs w:val="20"/>
          <w:u w:val="single"/>
        </w:rPr>
        <w:t>Actor Principal:</w:t>
      </w:r>
      <w:r w:rsidRPr="00DF7422">
        <w:rPr>
          <w:rFonts w:ascii="Arial" w:hAnsi="Arial" w:cs="Arial"/>
          <w:sz w:val="20"/>
          <w:szCs w:val="20"/>
        </w:rPr>
        <w:t xml:space="preserve"> Usuario</w:t>
      </w:r>
    </w:p>
    <w:p w:rsidR="005657D8" w:rsidRPr="00B04F30" w:rsidRDefault="005657D8" w:rsidP="007B10D7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B04F30">
        <w:rPr>
          <w:rFonts w:ascii="Arial" w:hAnsi="Arial" w:cs="Arial"/>
          <w:sz w:val="20"/>
          <w:szCs w:val="20"/>
          <w:u w:val="single"/>
        </w:rPr>
        <w:t>Descripción:</w:t>
      </w:r>
      <w:r w:rsidRPr="007B10D7">
        <w:rPr>
          <w:rFonts w:ascii="Arial" w:hAnsi="Arial" w:cs="Arial"/>
          <w:sz w:val="20"/>
          <w:szCs w:val="20"/>
        </w:rPr>
        <w:t xml:space="preserve"> Consulta al administrador</w:t>
      </w:r>
      <w:r>
        <w:rPr>
          <w:rFonts w:ascii="Arial" w:hAnsi="Arial" w:cs="Arial"/>
          <w:sz w:val="20"/>
          <w:szCs w:val="20"/>
        </w:rPr>
        <w:t>. Via web.</w:t>
      </w:r>
    </w:p>
    <w:p w:rsidR="005657D8" w:rsidRPr="00DF7422" w:rsidRDefault="005657D8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:rsidR="005657D8" w:rsidRDefault="005657D8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:rsidR="005657D8" w:rsidRPr="00DF7422" w:rsidRDefault="005657D8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DF7422">
        <w:rPr>
          <w:rFonts w:ascii="Arial" w:hAnsi="Arial" w:cs="Arial"/>
          <w:sz w:val="20"/>
          <w:szCs w:val="20"/>
          <w:u w:val="single"/>
        </w:rPr>
        <w:t>Nombre:</w:t>
      </w:r>
      <w:r w:rsidRPr="00DF7422">
        <w:rPr>
          <w:rFonts w:ascii="Arial" w:hAnsi="Arial" w:cs="Arial"/>
          <w:sz w:val="20"/>
          <w:szCs w:val="20"/>
        </w:rPr>
        <w:t xml:space="preserve"> Loguear</w:t>
      </w:r>
    </w:p>
    <w:p w:rsidR="005657D8" w:rsidRDefault="005657D8" w:rsidP="00DF74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7422">
        <w:rPr>
          <w:rFonts w:ascii="Arial" w:hAnsi="Arial" w:cs="Arial"/>
          <w:sz w:val="20"/>
          <w:szCs w:val="20"/>
          <w:u w:val="single"/>
        </w:rPr>
        <w:t>Actor Principal:</w:t>
      </w:r>
      <w:r w:rsidRPr="00DF7422">
        <w:rPr>
          <w:rFonts w:ascii="Arial" w:hAnsi="Arial" w:cs="Arial"/>
          <w:sz w:val="20"/>
          <w:szCs w:val="20"/>
        </w:rPr>
        <w:t xml:space="preserve"> Cliente</w:t>
      </w:r>
    </w:p>
    <w:p w:rsidR="005657D8" w:rsidRDefault="005657D8" w:rsidP="00755A08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7B10D7">
        <w:rPr>
          <w:rFonts w:ascii="Arial" w:hAnsi="Arial" w:cs="Arial"/>
          <w:sz w:val="20"/>
          <w:szCs w:val="20"/>
          <w:u w:val="single"/>
        </w:rPr>
        <w:t>Flujo Basico:</w:t>
      </w:r>
      <w:r>
        <w:rPr>
          <w:rFonts w:ascii="Arial" w:hAnsi="Arial" w:cs="Arial"/>
          <w:sz w:val="20"/>
          <w:szCs w:val="20"/>
          <w:u w:val="single"/>
        </w:rPr>
        <w:t xml:space="preserve"> </w:t>
      </w:r>
    </w:p>
    <w:p w:rsidR="005657D8" w:rsidRDefault="005657D8" w:rsidP="00755A08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55A08">
        <w:rPr>
          <w:rFonts w:ascii="Arial" w:hAnsi="Arial" w:cs="Arial"/>
          <w:sz w:val="20"/>
          <w:szCs w:val="20"/>
        </w:rPr>
        <w:t>Usuario ingresa datos</w:t>
      </w:r>
    </w:p>
    <w:p w:rsidR="005657D8" w:rsidRPr="00755A08" w:rsidRDefault="005657D8" w:rsidP="00755A08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chequea en </w:t>
      </w:r>
      <w:smartTag w:uri="urn:schemas-microsoft-com:office:smarttags" w:element="PersonName">
        <w:smartTagPr>
          <w:attr w:name="ProductID" w:val="la BD"/>
        </w:smartTagPr>
        <w:r>
          <w:rPr>
            <w:rFonts w:ascii="Arial" w:hAnsi="Arial" w:cs="Arial"/>
            <w:sz w:val="20"/>
            <w:szCs w:val="20"/>
          </w:rPr>
          <w:t>la BD</w:t>
        </w:r>
      </w:smartTag>
    </w:p>
    <w:p w:rsidR="005657D8" w:rsidRPr="00B04F30" w:rsidRDefault="005657D8" w:rsidP="007B10D7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B04F30">
        <w:rPr>
          <w:rFonts w:ascii="Arial" w:hAnsi="Arial" w:cs="Arial"/>
          <w:sz w:val="20"/>
          <w:szCs w:val="20"/>
          <w:u w:val="single"/>
        </w:rPr>
        <w:t>Descripción:</w:t>
      </w:r>
      <w:r w:rsidRPr="007B10D7">
        <w:rPr>
          <w:rFonts w:ascii="Arial" w:hAnsi="Arial" w:cs="Arial"/>
          <w:sz w:val="20"/>
          <w:szCs w:val="20"/>
        </w:rPr>
        <w:t xml:space="preserve"> Loguin </w:t>
      </w:r>
      <w:r>
        <w:rPr>
          <w:rFonts w:ascii="Arial" w:hAnsi="Arial" w:cs="Arial"/>
          <w:sz w:val="20"/>
          <w:szCs w:val="20"/>
        </w:rPr>
        <w:t xml:space="preserve">de Cliente </w:t>
      </w:r>
      <w:r w:rsidRPr="007B10D7">
        <w:rPr>
          <w:rFonts w:ascii="Arial" w:hAnsi="Arial" w:cs="Arial"/>
          <w:sz w:val="20"/>
          <w:szCs w:val="20"/>
        </w:rPr>
        <w:t>para hacer uso de sus respectivos servicios.</w:t>
      </w:r>
    </w:p>
    <w:p w:rsidR="005657D8" w:rsidRPr="00DF7422" w:rsidRDefault="005657D8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:rsidR="005657D8" w:rsidRPr="00DF7422" w:rsidRDefault="005657D8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:rsidR="005657D8" w:rsidRPr="00DF7422" w:rsidRDefault="005657D8" w:rsidP="00DF74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7422">
        <w:rPr>
          <w:rFonts w:ascii="Arial" w:hAnsi="Arial" w:cs="Arial"/>
          <w:sz w:val="20"/>
          <w:szCs w:val="20"/>
          <w:u w:val="single"/>
        </w:rPr>
        <w:t>Nombre:</w:t>
      </w:r>
      <w:r w:rsidRPr="00DF7422">
        <w:rPr>
          <w:rFonts w:ascii="Arial" w:hAnsi="Arial" w:cs="Arial"/>
          <w:sz w:val="20"/>
          <w:szCs w:val="20"/>
        </w:rPr>
        <w:t xml:space="preserve"> Consultar Estado Tramite</w:t>
      </w:r>
    </w:p>
    <w:p w:rsidR="005657D8" w:rsidRPr="00DF7422" w:rsidRDefault="005657D8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P</w:t>
      </w:r>
      <w:r w:rsidRPr="00DF7422">
        <w:rPr>
          <w:rFonts w:ascii="Arial" w:hAnsi="Arial" w:cs="Arial"/>
          <w:sz w:val="20"/>
          <w:szCs w:val="20"/>
          <w:u w:val="single"/>
        </w:rPr>
        <w:t>recondiciones:</w:t>
      </w:r>
      <w:r w:rsidRPr="007B10D7">
        <w:rPr>
          <w:rFonts w:ascii="Arial" w:hAnsi="Arial" w:cs="Arial"/>
          <w:sz w:val="20"/>
          <w:szCs w:val="20"/>
        </w:rPr>
        <w:t xml:space="preserve"> Cliente Logueado</w:t>
      </w:r>
    </w:p>
    <w:p w:rsidR="005657D8" w:rsidRDefault="005657D8" w:rsidP="00DF74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7422">
        <w:rPr>
          <w:rFonts w:ascii="Arial" w:hAnsi="Arial" w:cs="Arial"/>
          <w:sz w:val="20"/>
          <w:szCs w:val="20"/>
          <w:u w:val="single"/>
        </w:rPr>
        <w:t>Actor Principal:</w:t>
      </w:r>
      <w:r w:rsidRPr="00DF7422">
        <w:rPr>
          <w:rFonts w:ascii="Arial" w:hAnsi="Arial" w:cs="Arial"/>
          <w:sz w:val="20"/>
          <w:szCs w:val="20"/>
        </w:rPr>
        <w:t xml:space="preserve"> Cliente</w:t>
      </w:r>
    </w:p>
    <w:p w:rsidR="005657D8" w:rsidRDefault="005657D8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755A08">
        <w:rPr>
          <w:rFonts w:ascii="Arial" w:hAnsi="Arial" w:cs="Arial"/>
          <w:sz w:val="20"/>
          <w:szCs w:val="20"/>
          <w:u w:val="single"/>
        </w:rPr>
        <w:t>Flujo Basico:</w:t>
      </w:r>
      <w:r>
        <w:rPr>
          <w:rFonts w:ascii="Arial" w:hAnsi="Arial" w:cs="Arial"/>
          <w:sz w:val="20"/>
          <w:szCs w:val="20"/>
          <w:u w:val="single"/>
        </w:rPr>
        <w:t xml:space="preserve"> </w:t>
      </w:r>
    </w:p>
    <w:p w:rsidR="005657D8" w:rsidRDefault="005657D8" w:rsidP="00755A08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55A08">
        <w:rPr>
          <w:rFonts w:ascii="Arial" w:hAnsi="Arial" w:cs="Arial"/>
          <w:sz w:val="20"/>
          <w:szCs w:val="20"/>
        </w:rPr>
        <w:t xml:space="preserve">Se consultan en </w:t>
      </w:r>
      <w:smartTag w:uri="urn:schemas-microsoft-com:office:smarttags" w:element="PersonName">
        <w:smartTagPr>
          <w:attr w:name="ProductID" w:val="la BD"/>
        </w:smartTagPr>
        <w:smartTag w:uri="urn:schemas-microsoft-com:office:smarttags" w:element="PersonName">
          <w:smartTagPr>
            <w:attr w:name="ProductID" w:val="la BD Trámites"/>
          </w:smartTagPr>
          <w:r w:rsidRPr="00755A08">
            <w:rPr>
              <w:rFonts w:ascii="Arial" w:hAnsi="Arial" w:cs="Arial"/>
              <w:sz w:val="20"/>
              <w:szCs w:val="20"/>
            </w:rPr>
            <w:t>la BD</w:t>
          </w:r>
        </w:smartTag>
        <w:r w:rsidRPr="00755A08">
          <w:rPr>
            <w:rFonts w:ascii="Arial" w:hAnsi="Arial" w:cs="Arial"/>
            <w:sz w:val="20"/>
            <w:szCs w:val="20"/>
          </w:rPr>
          <w:t xml:space="preserve"> Tr</w:t>
        </w:r>
        <w:r>
          <w:rPr>
            <w:rFonts w:ascii="Arial" w:hAnsi="Arial" w:cs="Arial"/>
            <w:sz w:val="20"/>
            <w:szCs w:val="20"/>
          </w:rPr>
          <w:t>á</w:t>
        </w:r>
        <w:r w:rsidRPr="00755A08">
          <w:rPr>
            <w:rFonts w:ascii="Arial" w:hAnsi="Arial" w:cs="Arial"/>
            <w:sz w:val="20"/>
            <w:szCs w:val="20"/>
          </w:rPr>
          <w:t>mites</w:t>
        </w:r>
      </w:smartTag>
      <w:r w:rsidRPr="00755A08">
        <w:rPr>
          <w:rFonts w:ascii="Arial" w:hAnsi="Arial" w:cs="Arial"/>
          <w:sz w:val="20"/>
          <w:szCs w:val="20"/>
        </w:rPr>
        <w:t xml:space="preserve"> y Estados de los mismos.</w:t>
      </w:r>
    </w:p>
    <w:p w:rsidR="005657D8" w:rsidRDefault="005657D8" w:rsidP="00755A08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muestran</w:t>
      </w:r>
    </w:p>
    <w:p w:rsidR="005657D8" w:rsidRDefault="005657D8" w:rsidP="00F0095B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F0095B">
        <w:rPr>
          <w:rFonts w:ascii="Arial" w:hAnsi="Arial" w:cs="Arial"/>
          <w:sz w:val="20"/>
          <w:szCs w:val="20"/>
          <w:u w:val="single"/>
        </w:rPr>
        <w:t xml:space="preserve">Flujo Alternativo: </w:t>
      </w:r>
    </w:p>
    <w:p w:rsidR="005657D8" w:rsidRPr="00F0095B" w:rsidRDefault="005657D8" w:rsidP="00F0095B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0095B">
        <w:rPr>
          <w:rFonts w:ascii="Arial" w:hAnsi="Arial" w:cs="Arial"/>
          <w:sz w:val="20"/>
          <w:szCs w:val="20"/>
        </w:rPr>
        <w:t>El usuario no esta logueado -&gt; Extend Loguin</w:t>
      </w:r>
    </w:p>
    <w:p w:rsidR="005657D8" w:rsidRPr="00B04F30" w:rsidRDefault="005657D8" w:rsidP="007B10D7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B04F30">
        <w:rPr>
          <w:rFonts w:ascii="Arial" w:hAnsi="Arial" w:cs="Arial"/>
          <w:sz w:val="20"/>
          <w:szCs w:val="20"/>
          <w:u w:val="single"/>
        </w:rPr>
        <w:t>Descripción:</w:t>
      </w:r>
      <w:r w:rsidRPr="007B10D7">
        <w:rPr>
          <w:rFonts w:ascii="Arial" w:hAnsi="Arial" w:cs="Arial"/>
          <w:sz w:val="20"/>
          <w:szCs w:val="20"/>
        </w:rPr>
        <w:t xml:space="preserve"> Se consulta sobre el estado de todos los tr</w:t>
      </w:r>
      <w:r>
        <w:rPr>
          <w:rFonts w:ascii="Arial" w:hAnsi="Arial" w:cs="Arial"/>
          <w:sz w:val="20"/>
          <w:szCs w:val="20"/>
        </w:rPr>
        <w:t>á</w:t>
      </w:r>
      <w:r w:rsidRPr="007B10D7">
        <w:rPr>
          <w:rFonts w:ascii="Arial" w:hAnsi="Arial" w:cs="Arial"/>
          <w:sz w:val="20"/>
          <w:szCs w:val="20"/>
        </w:rPr>
        <w:t>mites del Cliente. Pendientes – En Proceso – Finalizado.</w:t>
      </w:r>
    </w:p>
    <w:p w:rsidR="005657D8" w:rsidRDefault="005657D8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:rsidR="005657D8" w:rsidRPr="00DF7422" w:rsidRDefault="005657D8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:rsidR="005657D8" w:rsidRPr="00DF7422" w:rsidRDefault="005657D8" w:rsidP="00DF74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7422">
        <w:rPr>
          <w:rFonts w:ascii="Arial" w:hAnsi="Arial" w:cs="Arial"/>
          <w:sz w:val="20"/>
          <w:szCs w:val="20"/>
          <w:u w:val="single"/>
        </w:rPr>
        <w:t>Nombre:</w:t>
      </w:r>
      <w:r w:rsidRPr="00DF7422">
        <w:rPr>
          <w:rFonts w:ascii="Arial" w:hAnsi="Arial" w:cs="Arial"/>
          <w:sz w:val="20"/>
          <w:szCs w:val="20"/>
        </w:rPr>
        <w:t xml:space="preserve"> Consultar Automotor</w:t>
      </w:r>
    </w:p>
    <w:p w:rsidR="005657D8" w:rsidRDefault="005657D8" w:rsidP="00DF74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7422">
        <w:rPr>
          <w:rFonts w:ascii="Arial" w:hAnsi="Arial" w:cs="Arial"/>
          <w:sz w:val="20"/>
          <w:szCs w:val="20"/>
          <w:u w:val="single"/>
        </w:rPr>
        <w:t>Actor Principal:</w:t>
      </w:r>
      <w:r w:rsidRPr="00DF742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Usuario</w:t>
      </w:r>
    </w:p>
    <w:p w:rsidR="005657D8" w:rsidRDefault="005657D8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F0095B">
        <w:rPr>
          <w:rFonts w:ascii="Arial" w:hAnsi="Arial" w:cs="Arial"/>
          <w:sz w:val="20"/>
          <w:szCs w:val="20"/>
          <w:u w:val="single"/>
        </w:rPr>
        <w:t>Flujo Basico:</w:t>
      </w:r>
      <w:r>
        <w:rPr>
          <w:rFonts w:ascii="Arial" w:hAnsi="Arial" w:cs="Arial"/>
          <w:sz w:val="20"/>
          <w:szCs w:val="20"/>
          <w:u w:val="single"/>
        </w:rPr>
        <w:t xml:space="preserve"> </w:t>
      </w:r>
    </w:p>
    <w:p w:rsidR="005657D8" w:rsidRPr="00F0095B" w:rsidRDefault="005657D8" w:rsidP="00F0095B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Se consulta por Modelo – Tipo – Ciudad – Nuevo/Usado</w:t>
      </w:r>
    </w:p>
    <w:p w:rsidR="005657D8" w:rsidRPr="007B10D7" w:rsidRDefault="005657D8" w:rsidP="00DF742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Descripción:</w:t>
      </w:r>
      <w:r w:rsidRPr="007B10D7">
        <w:rPr>
          <w:rFonts w:ascii="Arial" w:hAnsi="Arial" w:cs="Arial"/>
          <w:sz w:val="20"/>
          <w:szCs w:val="20"/>
        </w:rPr>
        <w:t xml:space="preserve"> Cualquier tipo de usuario accede a la sección de Venta/Permuta</w:t>
      </w:r>
    </w:p>
    <w:p w:rsidR="005657D8" w:rsidRPr="00DF7422" w:rsidRDefault="005657D8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:rsidR="005657D8" w:rsidRPr="00DF7422" w:rsidRDefault="005657D8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:rsidR="005657D8" w:rsidRPr="00DF7422" w:rsidRDefault="005657D8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DF7422">
        <w:rPr>
          <w:rFonts w:ascii="Arial" w:hAnsi="Arial" w:cs="Arial"/>
          <w:sz w:val="20"/>
          <w:szCs w:val="20"/>
          <w:u w:val="single"/>
        </w:rPr>
        <w:t>Nombre:</w:t>
      </w:r>
      <w:r w:rsidRPr="00DF7422">
        <w:rPr>
          <w:rFonts w:ascii="Arial" w:hAnsi="Arial" w:cs="Arial"/>
          <w:sz w:val="20"/>
          <w:szCs w:val="20"/>
        </w:rPr>
        <w:t xml:space="preserve"> Publicar Automotor</w:t>
      </w:r>
    </w:p>
    <w:p w:rsidR="005657D8" w:rsidRPr="00DF7422" w:rsidRDefault="005657D8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DF7422">
        <w:rPr>
          <w:rFonts w:ascii="Arial" w:hAnsi="Arial" w:cs="Arial"/>
          <w:sz w:val="20"/>
          <w:szCs w:val="20"/>
          <w:u w:val="single"/>
        </w:rPr>
        <w:t>Precondiciones:</w:t>
      </w:r>
      <w:r w:rsidRPr="00B04F30">
        <w:rPr>
          <w:rFonts w:ascii="Arial" w:hAnsi="Arial" w:cs="Arial"/>
          <w:sz w:val="20"/>
          <w:szCs w:val="20"/>
        </w:rPr>
        <w:t xml:space="preserve"> Cliente Logueado</w:t>
      </w:r>
    </w:p>
    <w:p w:rsidR="005657D8" w:rsidRDefault="005657D8" w:rsidP="00DF74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7422">
        <w:rPr>
          <w:rFonts w:ascii="Arial" w:hAnsi="Arial" w:cs="Arial"/>
          <w:sz w:val="20"/>
          <w:szCs w:val="20"/>
          <w:u w:val="single"/>
        </w:rPr>
        <w:t>Actor Principal:</w:t>
      </w:r>
      <w:r w:rsidRPr="00627C3E">
        <w:rPr>
          <w:rFonts w:ascii="Arial" w:hAnsi="Arial" w:cs="Arial"/>
          <w:sz w:val="20"/>
          <w:szCs w:val="20"/>
        </w:rPr>
        <w:t xml:space="preserve"> Cliente</w:t>
      </w:r>
    </w:p>
    <w:p w:rsidR="005657D8" w:rsidRPr="00F0095B" w:rsidRDefault="005657D8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F0095B">
        <w:rPr>
          <w:rFonts w:ascii="Arial" w:hAnsi="Arial" w:cs="Arial"/>
          <w:sz w:val="20"/>
          <w:szCs w:val="20"/>
          <w:u w:val="single"/>
        </w:rPr>
        <w:t>Flujo Básico:</w:t>
      </w:r>
    </w:p>
    <w:p w:rsidR="005657D8" w:rsidRDefault="005657D8" w:rsidP="00F0095B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0095B">
        <w:rPr>
          <w:rFonts w:ascii="Arial" w:hAnsi="Arial" w:cs="Arial"/>
          <w:sz w:val="20"/>
          <w:szCs w:val="20"/>
        </w:rPr>
        <w:t>Se ingresan los datos del vehiculo a publicar</w:t>
      </w:r>
      <w:r>
        <w:rPr>
          <w:rFonts w:ascii="Arial" w:hAnsi="Arial" w:cs="Arial"/>
          <w:sz w:val="20"/>
          <w:szCs w:val="20"/>
        </w:rPr>
        <w:t>.</w:t>
      </w:r>
    </w:p>
    <w:p w:rsidR="005657D8" w:rsidRDefault="005657D8" w:rsidP="00F0095B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chequean los mismos.</w:t>
      </w:r>
    </w:p>
    <w:p w:rsidR="005657D8" w:rsidRDefault="005657D8" w:rsidP="00F0095B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Actualizar BD.</w:t>
      </w:r>
    </w:p>
    <w:p w:rsidR="005657D8" w:rsidRDefault="005657D8" w:rsidP="00F0095B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 xml:space="preserve">Flujo </w:t>
      </w:r>
      <w:r w:rsidRPr="00F0095B">
        <w:rPr>
          <w:rFonts w:ascii="Arial" w:hAnsi="Arial" w:cs="Arial"/>
          <w:sz w:val="20"/>
          <w:szCs w:val="20"/>
          <w:u w:val="single"/>
        </w:rPr>
        <w:t>Alternativo:</w:t>
      </w:r>
    </w:p>
    <w:p w:rsidR="005657D8" w:rsidRPr="00F0095B" w:rsidRDefault="005657D8" w:rsidP="00F0095B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0095B">
        <w:rPr>
          <w:rFonts w:ascii="Arial" w:hAnsi="Arial" w:cs="Arial"/>
          <w:sz w:val="20"/>
          <w:szCs w:val="20"/>
        </w:rPr>
        <w:t>El usuario no esta logueado -&gt; Extend Loguin</w:t>
      </w:r>
    </w:p>
    <w:p w:rsidR="005657D8" w:rsidRPr="00B04F30" w:rsidRDefault="005657D8" w:rsidP="00B04F30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B04F30">
        <w:rPr>
          <w:rFonts w:ascii="Arial" w:hAnsi="Arial" w:cs="Arial"/>
          <w:sz w:val="20"/>
          <w:szCs w:val="20"/>
          <w:u w:val="single"/>
        </w:rPr>
        <w:t>Descripción:</w:t>
      </w:r>
      <w:r w:rsidRPr="007B10D7">
        <w:rPr>
          <w:rFonts w:ascii="Arial" w:hAnsi="Arial" w:cs="Arial"/>
          <w:sz w:val="20"/>
          <w:szCs w:val="20"/>
        </w:rPr>
        <w:t xml:space="preserve"> Se completan los datos necesarios para publicar un auto en venta/permut</w:t>
      </w:r>
      <w:r>
        <w:rPr>
          <w:rFonts w:ascii="Arial" w:hAnsi="Arial" w:cs="Arial"/>
          <w:sz w:val="20"/>
          <w:szCs w:val="20"/>
        </w:rPr>
        <w:t>a</w:t>
      </w:r>
      <w:r w:rsidRPr="007B10D7">
        <w:rPr>
          <w:rFonts w:ascii="Arial" w:hAnsi="Arial" w:cs="Arial"/>
          <w:sz w:val="20"/>
          <w:szCs w:val="20"/>
        </w:rPr>
        <w:t>.</w:t>
      </w:r>
    </w:p>
    <w:p w:rsidR="005657D8" w:rsidRPr="00DF7422" w:rsidRDefault="005657D8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:rsidR="005657D8" w:rsidRPr="00DF7422" w:rsidRDefault="005657D8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:rsidR="005657D8" w:rsidRPr="00DF7422" w:rsidRDefault="005657D8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DF7422">
        <w:rPr>
          <w:rFonts w:ascii="Arial" w:hAnsi="Arial" w:cs="Arial"/>
          <w:sz w:val="20"/>
          <w:szCs w:val="20"/>
          <w:u w:val="single"/>
        </w:rPr>
        <w:t>Nombre:</w:t>
      </w:r>
      <w:r w:rsidRPr="00DF7422">
        <w:rPr>
          <w:rFonts w:ascii="Arial" w:hAnsi="Arial" w:cs="Arial"/>
          <w:sz w:val="20"/>
          <w:szCs w:val="20"/>
        </w:rPr>
        <w:t xml:space="preserve"> Editar Cuenta</w:t>
      </w:r>
    </w:p>
    <w:p w:rsidR="005657D8" w:rsidRPr="00B04F30" w:rsidRDefault="005657D8" w:rsidP="00DF742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P</w:t>
      </w:r>
      <w:r w:rsidRPr="00DF7422">
        <w:rPr>
          <w:rFonts w:ascii="Arial" w:hAnsi="Arial" w:cs="Arial"/>
          <w:sz w:val="20"/>
          <w:szCs w:val="20"/>
          <w:u w:val="single"/>
        </w:rPr>
        <w:t>recondiciones:</w:t>
      </w:r>
      <w:r w:rsidRPr="00B04F3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Cliente</w:t>
      </w:r>
      <w:r w:rsidRPr="00B04F30">
        <w:rPr>
          <w:rFonts w:ascii="Arial" w:hAnsi="Arial" w:cs="Arial"/>
          <w:sz w:val="20"/>
          <w:szCs w:val="20"/>
        </w:rPr>
        <w:t xml:space="preserve"> Logueado</w:t>
      </w:r>
    </w:p>
    <w:p w:rsidR="005657D8" w:rsidRPr="00627C3E" w:rsidRDefault="005657D8" w:rsidP="00DF74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7422">
        <w:rPr>
          <w:rFonts w:ascii="Arial" w:hAnsi="Arial" w:cs="Arial"/>
          <w:sz w:val="20"/>
          <w:szCs w:val="20"/>
          <w:u w:val="single"/>
        </w:rPr>
        <w:t>Actor Principal:</w:t>
      </w:r>
      <w:r w:rsidRPr="00627C3E">
        <w:rPr>
          <w:rFonts w:ascii="Arial" w:hAnsi="Arial" w:cs="Arial"/>
          <w:sz w:val="20"/>
          <w:szCs w:val="20"/>
        </w:rPr>
        <w:t xml:space="preserve"> Cliente</w:t>
      </w:r>
    </w:p>
    <w:p w:rsidR="005657D8" w:rsidRDefault="005657D8" w:rsidP="00DF74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7422">
        <w:rPr>
          <w:rFonts w:ascii="Arial" w:hAnsi="Arial" w:cs="Arial"/>
          <w:sz w:val="20"/>
          <w:szCs w:val="20"/>
          <w:u w:val="single"/>
        </w:rPr>
        <w:t>Actores secundarios:</w:t>
      </w:r>
      <w:r w:rsidRPr="00627C3E">
        <w:rPr>
          <w:rFonts w:ascii="Arial" w:hAnsi="Arial" w:cs="Arial"/>
          <w:sz w:val="20"/>
          <w:szCs w:val="20"/>
        </w:rPr>
        <w:t xml:space="preserve"> Administrador</w:t>
      </w:r>
    </w:p>
    <w:p w:rsidR="005657D8" w:rsidRDefault="005657D8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9676E3">
        <w:rPr>
          <w:rFonts w:ascii="Arial" w:hAnsi="Arial" w:cs="Arial"/>
          <w:sz w:val="20"/>
          <w:szCs w:val="20"/>
          <w:u w:val="single"/>
        </w:rPr>
        <w:t>Flujo Básico:</w:t>
      </w:r>
    </w:p>
    <w:p w:rsidR="005657D8" w:rsidRDefault="005657D8" w:rsidP="009676E3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676E3">
        <w:rPr>
          <w:rFonts w:ascii="Arial" w:hAnsi="Arial" w:cs="Arial"/>
          <w:sz w:val="20"/>
          <w:szCs w:val="20"/>
        </w:rPr>
        <w:t>Cliente edita datos</w:t>
      </w:r>
    </w:p>
    <w:p w:rsidR="005657D8" w:rsidRDefault="005657D8" w:rsidP="009676E3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chequean.</w:t>
      </w:r>
    </w:p>
    <w:p w:rsidR="005657D8" w:rsidRPr="009676E3" w:rsidRDefault="005657D8" w:rsidP="009676E3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Actualizar BD.</w:t>
      </w:r>
    </w:p>
    <w:p w:rsidR="005657D8" w:rsidRPr="009676E3" w:rsidRDefault="005657D8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9676E3">
        <w:rPr>
          <w:rFonts w:ascii="Arial" w:hAnsi="Arial" w:cs="Arial"/>
          <w:sz w:val="20"/>
          <w:szCs w:val="20"/>
          <w:u w:val="single"/>
        </w:rPr>
        <w:t>Flujo Alternativo:</w:t>
      </w:r>
    </w:p>
    <w:p w:rsidR="005657D8" w:rsidRPr="00F0095B" w:rsidRDefault="005657D8" w:rsidP="009676E3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0095B">
        <w:rPr>
          <w:rFonts w:ascii="Arial" w:hAnsi="Arial" w:cs="Arial"/>
          <w:sz w:val="20"/>
          <w:szCs w:val="20"/>
        </w:rPr>
        <w:t>El usuario no esta logueado -&gt; Extend Loguin</w:t>
      </w:r>
    </w:p>
    <w:p w:rsidR="005657D8" w:rsidRPr="00B04F30" w:rsidRDefault="005657D8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B04F30">
        <w:rPr>
          <w:rFonts w:ascii="Arial" w:hAnsi="Arial" w:cs="Arial"/>
          <w:sz w:val="20"/>
          <w:szCs w:val="20"/>
          <w:u w:val="single"/>
        </w:rPr>
        <w:t>Descripción:</w:t>
      </w:r>
      <w:r w:rsidRPr="00B04F30">
        <w:rPr>
          <w:rFonts w:ascii="Arial" w:hAnsi="Arial" w:cs="Arial"/>
          <w:sz w:val="20"/>
          <w:szCs w:val="20"/>
        </w:rPr>
        <w:t xml:space="preserve"> Cambio de datos personales y/o actualizacion de un automotor.</w:t>
      </w:r>
    </w:p>
    <w:p w:rsidR="005657D8" w:rsidRPr="00DF7422" w:rsidRDefault="005657D8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:rsidR="005657D8" w:rsidRPr="00DF7422" w:rsidRDefault="005657D8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:rsidR="005657D8" w:rsidRDefault="005657D8" w:rsidP="00DF74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7422">
        <w:rPr>
          <w:rFonts w:ascii="Arial" w:hAnsi="Arial" w:cs="Arial"/>
          <w:sz w:val="20"/>
          <w:szCs w:val="20"/>
          <w:u w:val="single"/>
        </w:rPr>
        <w:t>Nombre:</w:t>
      </w:r>
      <w:r w:rsidRPr="00DF7422">
        <w:rPr>
          <w:rFonts w:ascii="Arial" w:hAnsi="Arial" w:cs="Arial"/>
          <w:sz w:val="20"/>
          <w:szCs w:val="20"/>
        </w:rPr>
        <w:t xml:space="preserve"> Administrar Cuentas</w:t>
      </w:r>
    </w:p>
    <w:p w:rsidR="005657D8" w:rsidRPr="007E4AD7" w:rsidRDefault="005657D8" w:rsidP="00DF74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E4AD7">
        <w:rPr>
          <w:rFonts w:ascii="Arial" w:hAnsi="Arial" w:cs="Arial"/>
          <w:sz w:val="20"/>
          <w:szCs w:val="20"/>
          <w:u w:val="single"/>
        </w:rPr>
        <w:t>Supuestos:</w:t>
      </w:r>
      <w:r w:rsidRPr="007E4AD7">
        <w:rPr>
          <w:rFonts w:ascii="Arial" w:hAnsi="Arial" w:cs="Arial"/>
          <w:sz w:val="20"/>
          <w:szCs w:val="20"/>
        </w:rPr>
        <w:t xml:space="preserve"> En seccion de Administrador. Ya esta logueado.</w:t>
      </w:r>
    </w:p>
    <w:p w:rsidR="005657D8" w:rsidRPr="00DF7422" w:rsidRDefault="005657D8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DF7422">
        <w:rPr>
          <w:rFonts w:ascii="Arial" w:hAnsi="Arial" w:cs="Arial"/>
          <w:sz w:val="20"/>
          <w:szCs w:val="20"/>
          <w:u w:val="single"/>
        </w:rPr>
        <w:t>Precondiciones:</w:t>
      </w:r>
      <w:r w:rsidRPr="0037609C">
        <w:rPr>
          <w:rFonts w:ascii="Arial" w:hAnsi="Arial" w:cs="Arial"/>
          <w:sz w:val="20"/>
          <w:szCs w:val="20"/>
        </w:rPr>
        <w:t xml:space="preserve"> Admin Logueado </w:t>
      </w:r>
    </w:p>
    <w:p w:rsidR="005657D8" w:rsidRPr="00DF7422" w:rsidRDefault="005657D8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DF7422">
        <w:rPr>
          <w:rFonts w:ascii="Arial" w:hAnsi="Arial" w:cs="Arial"/>
          <w:sz w:val="20"/>
          <w:szCs w:val="20"/>
          <w:u w:val="single"/>
        </w:rPr>
        <w:t>Actor Principal:</w:t>
      </w:r>
      <w:r w:rsidRPr="00627C3E">
        <w:rPr>
          <w:rFonts w:ascii="Arial" w:hAnsi="Arial" w:cs="Arial"/>
          <w:sz w:val="20"/>
          <w:szCs w:val="20"/>
        </w:rPr>
        <w:t xml:space="preserve"> Administrador</w:t>
      </w:r>
    </w:p>
    <w:p w:rsidR="005657D8" w:rsidRDefault="005657D8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Flujo Básico:</w:t>
      </w:r>
    </w:p>
    <w:p w:rsidR="005657D8" w:rsidRDefault="005657D8" w:rsidP="009676E3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E4AD7">
        <w:rPr>
          <w:rFonts w:ascii="Arial" w:hAnsi="Arial" w:cs="Arial"/>
          <w:sz w:val="20"/>
          <w:szCs w:val="20"/>
        </w:rPr>
        <w:t>Admin crea cuentas/datos y/o edita.</w:t>
      </w:r>
    </w:p>
    <w:p w:rsidR="005657D8" w:rsidRDefault="005657D8" w:rsidP="009676E3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Actualiza BD</w:t>
      </w:r>
    </w:p>
    <w:p w:rsidR="005657D8" w:rsidRPr="00DF7422" w:rsidRDefault="005657D8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Descripción:</w:t>
      </w:r>
      <w:r w:rsidRPr="00B04F30">
        <w:rPr>
          <w:rFonts w:ascii="Arial" w:hAnsi="Arial" w:cs="Arial"/>
          <w:sz w:val="20"/>
          <w:szCs w:val="20"/>
        </w:rPr>
        <w:t xml:space="preserve"> Alta-Baja-Modificacion</w:t>
      </w:r>
      <w:r>
        <w:rPr>
          <w:rFonts w:ascii="Arial" w:hAnsi="Arial" w:cs="Arial"/>
          <w:sz w:val="20"/>
          <w:szCs w:val="20"/>
        </w:rPr>
        <w:t xml:space="preserve"> de cuentas de Clientes. Edicion de “portal” de ventas.</w:t>
      </w:r>
    </w:p>
    <w:p w:rsidR="005657D8" w:rsidRDefault="005657D8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:rsidR="005657D8" w:rsidRDefault="005657D8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:rsidR="005657D8" w:rsidRPr="00DF7422" w:rsidRDefault="005657D8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DF7422">
        <w:rPr>
          <w:rFonts w:ascii="Arial" w:hAnsi="Arial" w:cs="Arial"/>
          <w:sz w:val="20"/>
          <w:szCs w:val="20"/>
          <w:u w:val="single"/>
        </w:rPr>
        <w:t xml:space="preserve">Nombre: </w:t>
      </w:r>
      <w:r w:rsidRPr="00DF7422">
        <w:rPr>
          <w:rFonts w:ascii="Arial" w:hAnsi="Arial" w:cs="Arial"/>
          <w:sz w:val="20"/>
          <w:szCs w:val="20"/>
        </w:rPr>
        <w:t>Confirmar Datos</w:t>
      </w:r>
    </w:p>
    <w:p w:rsidR="005657D8" w:rsidRDefault="005657D8" w:rsidP="00DF74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7422">
        <w:rPr>
          <w:rFonts w:ascii="Arial" w:hAnsi="Arial" w:cs="Arial"/>
          <w:sz w:val="20"/>
          <w:szCs w:val="20"/>
          <w:u w:val="single"/>
        </w:rPr>
        <w:t>Actor Principal:</w:t>
      </w:r>
      <w:r w:rsidRPr="00627C3E">
        <w:rPr>
          <w:rFonts w:ascii="Arial" w:hAnsi="Arial" w:cs="Arial"/>
          <w:sz w:val="20"/>
          <w:szCs w:val="20"/>
        </w:rPr>
        <w:t xml:space="preserve"> Administrador</w:t>
      </w:r>
    </w:p>
    <w:p w:rsidR="005657D8" w:rsidRDefault="005657D8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7E4AD7">
        <w:rPr>
          <w:rFonts w:ascii="Arial" w:hAnsi="Arial" w:cs="Arial"/>
          <w:sz w:val="20"/>
          <w:szCs w:val="20"/>
          <w:u w:val="single"/>
        </w:rPr>
        <w:t>Flujo Básico:</w:t>
      </w:r>
    </w:p>
    <w:p w:rsidR="005657D8" w:rsidRDefault="005657D8" w:rsidP="007E4AD7">
      <w:pPr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E4AD7">
        <w:rPr>
          <w:rFonts w:ascii="Arial" w:hAnsi="Arial" w:cs="Arial"/>
          <w:sz w:val="20"/>
          <w:szCs w:val="20"/>
        </w:rPr>
        <w:t>Se chequea tipo y veracidad(?) de datos</w:t>
      </w:r>
    </w:p>
    <w:p w:rsidR="005657D8" w:rsidRPr="007E4AD7" w:rsidRDefault="005657D8" w:rsidP="007E4AD7">
      <w:pPr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Actualiza BD</w:t>
      </w:r>
    </w:p>
    <w:p w:rsidR="005657D8" w:rsidRPr="00B04F30" w:rsidRDefault="005657D8" w:rsidP="00DF742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Descripción:</w:t>
      </w:r>
      <w:r w:rsidRPr="00B04F30">
        <w:rPr>
          <w:rFonts w:ascii="Arial" w:hAnsi="Arial" w:cs="Arial"/>
          <w:sz w:val="20"/>
          <w:szCs w:val="20"/>
        </w:rPr>
        <w:t xml:space="preserve"> Confirmar </w:t>
      </w:r>
      <w:smartTag w:uri="urn:schemas-microsoft-com:office:smarttags" w:element="PersonName">
        <w:smartTagPr>
          <w:attr w:name="ProductID" w:val="la Correctitud"/>
        </w:smartTagPr>
        <w:r w:rsidRPr="00B04F30">
          <w:rPr>
            <w:rFonts w:ascii="Arial" w:hAnsi="Arial" w:cs="Arial"/>
            <w:sz w:val="20"/>
            <w:szCs w:val="20"/>
          </w:rPr>
          <w:t>la Cor</w:t>
        </w:r>
        <w:r>
          <w:rPr>
            <w:rFonts w:ascii="Arial" w:hAnsi="Arial" w:cs="Arial"/>
            <w:sz w:val="20"/>
            <w:szCs w:val="20"/>
          </w:rPr>
          <w:t>r</w:t>
        </w:r>
        <w:r w:rsidRPr="00B04F30">
          <w:rPr>
            <w:rFonts w:ascii="Arial" w:hAnsi="Arial" w:cs="Arial"/>
            <w:sz w:val="20"/>
            <w:szCs w:val="20"/>
          </w:rPr>
          <w:t>ectitud</w:t>
        </w:r>
      </w:smartTag>
      <w:r w:rsidRPr="00B04F30">
        <w:rPr>
          <w:rFonts w:ascii="Arial" w:hAnsi="Arial" w:cs="Arial"/>
          <w:sz w:val="20"/>
          <w:szCs w:val="20"/>
        </w:rPr>
        <w:t xml:space="preserve"> de los datos entregados por el Cliente.</w:t>
      </w:r>
    </w:p>
    <w:sectPr w:rsidR="005657D8" w:rsidRPr="00B04F30" w:rsidSect="006708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B863E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E54AE3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6A280D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0AE65A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F72E2A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C2CE7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6D474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3C85F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2FCC1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93EE8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24E93"/>
    <w:multiLevelType w:val="hybridMultilevel"/>
    <w:tmpl w:val="2AA685C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ACC6D06"/>
    <w:multiLevelType w:val="hybridMultilevel"/>
    <w:tmpl w:val="E2A6AB1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A224B57"/>
    <w:multiLevelType w:val="hybridMultilevel"/>
    <w:tmpl w:val="E08AC7C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C1A3D70"/>
    <w:multiLevelType w:val="hybridMultilevel"/>
    <w:tmpl w:val="6A5CBD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B21A2A"/>
    <w:multiLevelType w:val="hybridMultilevel"/>
    <w:tmpl w:val="FC5E6F5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3353708"/>
    <w:multiLevelType w:val="hybridMultilevel"/>
    <w:tmpl w:val="DDC2104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E8D64CB"/>
    <w:multiLevelType w:val="hybridMultilevel"/>
    <w:tmpl w:val="2BCA434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4"/>
  </w:num>
  <w:num w:numId="12">
    <w:abstractNumId w:val="13"/>
  </w:num>
  <w:num w:numId="13">
    <w:abstractNumId w:val="10"/>
  </w:num>
  <w:num w:numId="14">
    <w:abstractNumId w:val="11"/>
  </w:num>
  <w:num w:numId="15">
    <w:abstractNumId w:val="12"/>
  </w:num>
  <w:num w:numId="16">
    <w:abstractNumId w:val="16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5D1B"/>
    <w:rsid w:val="0037609C"/>
    <w:rsid w:val="005657D8"/>
    <w:rsid w:val="00627C3E"/>
    <w:rsid w:val="0067084E"/>
    <w:rsid w:val="006D3677"/>
    <w:rsid w:val="00755A08"/>
    <w:rsid w:val="007B10D7"/>
    <w:rsid w:val="007E4AD7"/>
    <w:rsid w:val="009676E3"/>
    <w:rsid w:val="00B04F30"/>
    <w:rsid w:val="00C35D1B"/>
    <w:rsid w:val="00D45064"/>
    <w:rsid w:val="00DF7422"/>
    <w:rsid w:val="00F00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84E"/>
    <w:pPr>
      <w:spacing w:after="200" w:line="276" w:lineRule="auto"/>
    </w:pPr>
    <w:rPr>
      <w:lang w:val="es-AR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311</Words>
  <Characters>1713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ESPECIFICACIONS DE CASOS DE USO</dc:title>
  <dc:subject/>
  <dc:creator>vdellacqua</dc:creator>
  <cp:keywords/>
  <dc:description/>
  <cp:lastModifiedBy>Vecchio Matias</cp:lastModifiedBy>
  <cp:revision>2</cp:revision>
  <dcterms:created xsi:type="dcterms:W3CDTF">2013-05-22T08:50:00Z</dcterms:created>
  <dcterms:modified xsi:type="dcterms:W3CDTF">2013-05-22T08:50:00Z</dcterms:modified>
</cp:coreProperties>
</file>