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492" w:rsidRPr="00DF7422" w:rsidRDefault="00825492" w:rsidP="00DF7422">
      <w:pPr>
        <w:spacing w:after="120"/>
        <w:jc w:val="center"/>
        <w:rPr>
          <w:rFonts w:ascii="Arial" w:hAnsi="Arial" w:cs="Arial"/>
          <w:b/>
          <w:i/>
          <w:sz w:val="20"/>
          <w:szCs w:val="20"/>
        </w:rPr>
      </w:pPr>
      <w:r w:rsidRPr="00DF7422">
        <w:rPr>
          <w:rFonts w:ascii="Arial" w:hAnsi="Arial" w:cs="Arial"/>
          <w:b/>
          <w:i/>
          <w:sz w:val="20"/>
          <w:szCs w:val="20"/>
        </w:rPr>
        <w:t>ESPECIFICACIONS DE CASOS DE USO</w:t>
      </w:r>
    </w:p>
    <w:p w:rsidR="00825492" w:rsidRPr="00DF7422" w:rsidRDefault="00825492" w:rsidP="00DF7422">
      <w:pPr>
        <w:spacing w:after="120"/>
        <w:jc w:val="center"/>
        <w:rPr>
          <w:rFonts w:ascii="Arial" w:hAnsi="Arial" w:cs="Arial"/>
          <w:b/>
          <w:i/>
          <w:sz w:val="20"/>
          <w:szCs w:val="20"/>
        </w:rPr>
      </w:pP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Nombre:</w:t>
      </w:r>
      <w:r w:rsidRPr="00DF7422">
        <w:rPr>
          <w:rFonts w:ascii="Arial" w:hAnsi="Arial" w:cs="Arial"/>
          <w:sz w:val="20"/>
          <w:szCs w:val="20"/>
        </w:rPr>
        <w:t xml:space="preserve"> Enviar Consulta</w:t>
      </w: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Actor Principal:</w:t>
      </w:r>
      <w:r w:rsidRPr="00DF7422">
        <w:rPr>
          <w:rFonts w:ascii="Arial" w:hAnsi="Arial" w:cs="Arial"/>
          <w:sz w:val="20"/>
          <w:szCs w:val="20"/>
        </w:rPr>
        <w:t xml:space="preserve"> Usuario</w:t>
      </w:r>
      <w:r>
        <w:rPr>
          <w:rFonts w:ascii="Arial" w:hAnsi="Arial" w:cs="Arial"/>
          <w:sz w:val="20"/>
          <w:szCs w:val="20"/>
        </w:rPr>
        <w:t xml:space="preserve"> - Cliente</w:t>
      </w:r>
    </w:p>
    <w:p w:rsidR="00825492" w:rsidRDefault="00825492" w:rsidP="007B10D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04F30">
        <w:rPr>
          <w:rFonts w:ascii="Arial" w:hAnsi="Arial" w:cs="Arial"/>
          <w:sz w:val="20"/>
          <w:szCs w:val="20"/>
          <w:u w:val="single"/>
        </w:rPr>
        <w:t>Descripción:</w:t>
      </w:r>
      <w:r w:rsidRPr="007B10D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</w:t>
      </w:r>
      <w:r w:rsidRPr="007B10D7">
        <w:rPr>
          <w:rFonts w:ascii="Arial" w:hAnsi="Arial" w:cs="Arial"/>
          <w:sz w:val="20"/>
          <w:szCs w:val="20"/>
        </w:rPr>
        <w:t>Consulta al administrador</w:t>
      </w:r>
      <w:r>
        <w:rPr>
          <w:rFonts w:ascii="Arial" w:hAnsi="Arial" w:cs="Arial"/>
          <w:sz w:val="20"/>
          <w:szCs w:val="20"/>
        </w:rPr>
        <w:t>. Vía Web.</w:t>
      </w:r>
    </w:p>
    <w:p w:rsidR="00825492" w:rsidRDefault="00825492" w:rsidP="007B10D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47B98">
        <w:rPr>
          <w:rFonts w:ascii="Arial" w:hAnsi="Arial" w:cs="Arial"/>
          <w:sz w:val="20"/>
          <w:szCs w:val="20"/>
          <w:u w:val="single"/>
        </w:rPr>
        <w:t>Flujo Básico: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825492" w:rsidRDefault="00825492" w:rsidP="00747B98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7B98">
        <w:rPr>
          <w:rFonts w:ascii="Arial" w:hAnsi="Arial" w:cs="Arial"/>
          <w:sz w:val="20"/>
          <w:szCs w:val="20"/>
        </w:rPr>
        <w:t>Usuario complet</w:t>
      </w:r>
      <w:r>
        <w:rPr>
          <w:rFonts w:ascii="Arial" w:hAnsi="Arial" w:cs="Arial"/>
          <w:sz w:val="20"/>
          <w:szCs w:val="20"/>
        </w:rPr>
        <w:t>a</w:t>
      </w:r>
      <w:r w:rsidRPr="00747B98">
        <w:rPr>
          <w:rFonts w:ascii="Arial" w:hAnsi="Arial" w:cs="Arial"/>
          <w:sz w:val="20"/>
          <w:szCs w:val="20"/>
        </w:rPr>
        <w:t xml:space="preserve"> formulario de consultas. Y envía el mismo.</w:t>
      </w:r>
    </w:p>
    <w:p w:rsidR="00825492" w:rsidRDefault="00825492" w:rsidP="00747B98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envía mail al administrador con los datos de la consulta.</w:t>
      </w:r>
    </w:p>
    <w:p w:rsidR="00825492" w:rsidRDefault="00825492" w:rsidP="00747B98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caso.</w:t>
      </w:r>
    </w:p>
    <w:p w:rsidR="00825492" w:rsidRPr="00747B98" w:rsidRDefault="00825492" w:rsidP="007B10D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47B98">
        <w:rPr>
          <w:rFonts w:ascii="Arial" w:hAnsi="Arial" w:cs="Arial"/>
          <w:sz w:val="20"/>
          <w:szCs w:val="20"/>
          <w:u w:val="single"/>
        </w:rPr>
        <w:t>Flujo Alternativo:</w:t>
      </w:r>
    </w:p>
    <w:p w:rsidR="00825492" w:rsidRDefault="00825492" w:rsidP="00747B98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Usuario ingresa mal datos del formulario.</w:t>
      </w:r>
    </w:p>
    <w:p w:rsidR="00825492" w:rsidRDefault="00825492" w:rsidP="00747B98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devuelve error.</w:t>
      </w:r>
    </w:p>
    <w:p w:rsidR="00825492" w:rsidRPr="00B04F30" w:rsidRDefault="00825492" w:rsidP="00747B98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Fin caso.</w:t>
      </w: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DF7422">
        <w:rPr>
          <w:rFonts w:ascii="Arial" w:hAnsi="Arial" w:cs="Arial"/>
          <w:sz w:val="20"/>
          <w:szCs w:val="20"/>
          <w:u w:val="single"/>
        </w:rPr>
        <w:t>Nombre:</w:t>
      </w:r>
      <w:r w:rsidRPr="00DF7422">
        <w:rPr>
          <w:rFonts w:ascii="Arial" w:hAnsi="Arial" w:cs="Arial"/>
          <w:sz w:val="20"/>
          <w:szCs w:val="20"/>
        </w:rPr>
        <w:t xml:space="preserve"> Loguear</w:t>
      </w: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Actor Principal:</w:t>
      </w:r>
      <w:r w:rsidRPr="00DF74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Usuario</w:t>
      </w:r>
    </w:p>
    <w:p w:rsidR="00825492" w:rsidRDefault="00825492" w:rsidP="007B10D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04F30">
        <w:rPr>
          <w:rFonts w:ascii="Arial" w:hAnsi="Arial" w:cs="Arial"/>
          <w:sz w:val="20"/>
          <w:szCs w:val="20"/>
          <w:u w:val="single"/>
        </w:rPr>
        <w:t>Descripción:</w:t>
      </w:r>
      <w:r w:rsidRPr="007B10D7">
        <w:rPr>
          <w:rFonts w:ascii="Arial" w:hAnsi="Arial" w:cs="Arial"/>
          <w:sz w:val="20"/>
          <w:szCs w:val="20"/>
        </w:rPr>
        <w:t xml:space="preserve"> Loguin </w:t>
      </w:r>
      <w:r>
        <w:rPr>
          <w:rFonts w:ascii="Arial" w:hAnsi="Arial" w:cs="Arial"/>
          <w:sz w:val="20"/>
          <w:szCs w:val="20"/>
        </w:rPr>
        <w:t xml:space="preserve">de Usuario </w:t>
      </w:r>
      <w:r w:rsidRPr="007B10D7">
        <w:rPr>
          <w:rFonts w:ascii="Arial" w:hAnsi="Arial" w:cs="Arial"/>
          <w:sz w:val="20"/>
          <w:szCs w:val="20"/>
        </w:rPr>
        <w:t xml:space="preserve">para </w:t>
      </w:r>
      <w:r>
        <w:rPr>
          <w:rFonts w:ascii="Arial" w:hAnsi="Arial" w:cs="Arial"/>
          <w:sz w:val="20"/>
          <w:szCs w:val="20"/>
        </w:rPr>
        <w:t>acceder a funciones de Cliente</w:t>
      </w:r>
      <w:r w:rsidRPr="007B10D7">
        <w:rPr>
          <w:rFonts w:ascii="Arial" w:hAnsi="Arial" w:cs="Arial"/>
          <w:sz w:val="20"/>
          <w:szCs w:val="20"/>
        </w:rPr>
        <w:t>.</w:t>
      </w:r>
    </w:p>
    <w:p w:rsidR="00825492" w:rsidRDefault="00825492" w:rsidP="00747B98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B10D7">
        <w:rPr>
          <w:rFonts w:ascii="Arial" w:hAnsi="Arial" w:cs="Arial"/>
          <w:sz w:val="20"/>
          <w:szCs w:val="20"/>
          <w:u w:val="single"/>
        </w:rPr>
        <w:t>Flujo Básico: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825492" w:rsidRDefault="00825492" w:rsidP="00747B98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A08">
        <w:rPr>
          <w:rFonts w:ascii="Arial" w:hAnsi="Arial" w:cs="Arial"/>
          <w:sz w:val="20"/>
          <w:szCs w:val="20"/>
        </w:rPr>
        <w:t>Usuario ingresa datos</w:t>
      </w:r>
      <w:r>
        <w:rPr>
          <w:rFonts w:ascii="Arial" w:hAnsi="Arial" w:cs="Arial"/>
          <w:sz w:val="20"/>
          <w:szCs w:val="20"/>
        </w:rPr>
        <w:t>.</w:t>
      </w:r>
    </w:p>
    <w:p w:rsidR="00825492" w:rsidRDefault="00825492" w:rsidP="00747B98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confirma que es cliente y habilita fusiones de la aplicación.</w:t>
      </w:r>
    </w:p>
    <w:p w:rsidR="00825492" w:rsidRPr="00755A08" w:rsidRDefault="00825492" w:rsidP="00747B98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caso.</w:t>
      </w:r>
    </w:p>
    <w:p w:rsidR="00825492" w:rsidRDefault="00825492" w:rsidP="00636848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47B98">
        <w:rPr>
          <w:rFonts w:ascii="Arial" w:hAnsi="Arial" w:cs="Arial"/>
          <w:sz w:val="20"/>
          <w:szCs w:val="20"/>
          <w:u w:val="single"/>
        </w:rPr>
        <w:t>Flujo Alternativo:</w:t>
      </w:r>
    </w:p>
    <w:p w:rsidR="00825492" w:rsidRPr="00332759" w:rsidRDefault="00825492" w:rsidP="0063684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2759">
        <w:rPr>
          <w:rFonts w:ascii="Arial" w:hAnsi="Arial" w:cs="Arial"/>
          <w:sz w:val="20"/>
          <w:szCs w:val="20"/>
        </w:rPr>
        <w:t>1:</w:t>
      </w:r>
    </w:p>
    <w:p w:rsidR="00825492" w:rsidRDefault="00825492" w:rsidP="00636848">
      <w:pPr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Usuario ingresa algún dato incorrecto</w:t>
      </w:r>
    </w:p>
    <w:p w:rsidR="00825492" w:rsidRDefault="00825492" w:rsidP="00636848">
      <w:pPr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devuelve error y da opción a recuperar password.</w:t>
      </w:r>
    </w:p>
    <w:p w:rsidR="00825492" w:rsidRDefault="00825492" w:rsidP="00636848">
      <w:pPr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caso.</w:t>
      </w:r>
    </w:p>
    <w:p w:rsidR="00825492" w:rsidRDefault="00825492" w:rsidP="0033275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2:</w:t>
      </w:r>
    </w:p>
    <w:p w:rsidR="00825492" w:rsidRDefault="00825492" w:rsidP="00EA4AED">
      <w:pPr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Usuario ingresa datos</w:t>
      </w:r>
    </w:p>
    <w:p w:rsidR="00825492" w:rsidRDefault="00825492" w:rsidP="00EA4AED">
      <w:pPr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BD caída. Sistema devuelve error (‘Inténtelo de nuevo más tarde’).</w:t>
      </w:r>
    </w:p>
    <w:p w:rsidR="00825492" w:rsidRDefault="00825492" w:rsidP="00EA4AED">
      <w:pPr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caso.</w:t>
      </w:r>
    </w:p>
    <w:p w:rsidR="00825492" w:rsidRPr="00636848" w:rsidRDefault="00825492" w:rsidP="00EA4AE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Nombre:</w:t>
      </w:r>
      <w:r w:rsidRPr="00DF7422">
        <w:rPr>
          <w:rFonts w:ascii="Arial" w:hAnsi="Arial" w:cs="Arial"/>
          <w:sz w:val="20"/>
          <w:szCs w:val="20"/>
        </w:rPr>
        <w:t xml:space="preserve"> Consultar Estado Tramite</w:t>
      </w: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P</w:t>
      </w:r>
      <w:r w:rsidRPr="00DF7422">
        <w:rPr>
          <w:rFonts w:ascii="Arial" w:hAnsi="Arial" w:cs="Arial"/>
          <w:sz w:val="20"/>
          <w:szCs w:val="20"/>
          <w:u w:val="single"/>
        </w:rPr>
        <w:t>recondiciones:</w:t>
      </w:r>
      <w:r w:rsidRPr="007B10D7">
        <w:rPr>
          <w:rFonts w:ascii="Arial" w:hAnsi="Arial" w:cs="Arial"/>
          <w:sz w:val="20"/>
          <w:szCs w:val="20"/>
        </w:rPr>
        <w:t xml:space="preserve"> Cliente Logueado</w:t>
      </w: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Actor Principal:</w:t>
      </w:r>
      <w:r w:rsidRPr="00DF7422">
        <w:rPr>
          <w:rFonts w:ascii="Arial" w:hAnsi="Arial" w:cs="Arial"/>
          <w:sz w:val="20"/>
          <w:szCs w:val="20"/>
        </w:rPr>
        <w:t xml:space="preserve"> Cliente</w:t>
      </w: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55A08">
        <w:rPr>
          <w:rFonts w:ascii="Arial" w:hAnsi="Arial" w:cs="Arial"/>
          <w:sz w:val="20"/>
          <w:szCs w:val="20"/>
          <w:u w:val="single"/>
        </w:rPr>
        <w:t>Flujo Básico: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825492" w:rsidRDefault="00825492" w:rsidP="00755A08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A08">
        <w:rPr>
          <w:rFonts w:ascii="Arial" w:hAnsi="Arial" w:cs="Arial"/>
          <w:sz w:val="20"/>
          <w:szCs w:val="20"/>
        </w:rPr>
        <w:t xml:space="preserve">Se consultan en </w:t>
      </w:r>
      <w:smartTag w:uri="urn:schemas-microsoft-com:office:smarttags" w:element="PersonName">
        <w:smartTagPr>
          <w:attr w:name="ProductID" w:val="la BD Trámites"/>
        </w:smartTagPr>
        <w:r w:rsidRPr="00755A08">
          <w:rPr>
            <w:rFonts w:ascii="Arial" w:hAnsi="Arial" w:cs="Arial"/>
            <w:sz w:val="20"/>
            <w:szCs w:val="20"/>
          </w:rPr>
          <w:t>la BD Tr</w:t>
        </w:r>
        <w:r>
          <w:rPr>
            <w:rFonts w:ascii="Arial" w:hAnsi="Arial" w:cs="Arial"/>
            <w:sz w:val="20"/>
            <w:szCs w:val="20"/>
          </w:rPr>
          <w:t>á</w:t>
        </w:r>
        <w:r w:rsidRPr="00755A08">
          <w:rPr>
            <w:rFonts w:ascii="Arial" w:hAnsi="Arial" w:cs="Arial"/>
            <w:sz w:val="20"/>
            <w:szCs w:val="20"/>
          </w:rPr>
          <w:t>mites</w:t>
        </w:r>
      </w:smartTag>
      <w:r w:rsidRPr="00755A08">
        <w:rPr>
          <w:rFonts w:ascii="Arial" w:hAnsi="Arial" w:cs="Arial"/>
          <w:sz w:val="20"/>
          <w:szCs w:val="20"/>
        </w:rPr>
        <w:t xml:space="preserve"> y Estados de</w:t>
      </w:r>
      <w:r>
        <w:rPr>
          <w:rFonts w:ascii="Arial" w:hAnsi="Arial" w:cs="Arial"/>
          <w:sz w:val="20"/>
          <w:szCs w:val="20"/>
        </w:rPr>
        <w:t>l</w:t>
      </w:r>
      <w:r w:rsidRPr="00755A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Cliente logueado</w:t>
      </w:r>
      <w:r w:rsidRPr="00755A08">
        <w:rPr>
          <w:rFonts w:ascii="Arial" w:hAnsi="Arial" w:cs="Arial"/>
          <w:sz w:val="20"/>
          <w:szCs w:val="20"/>
        </w:rPr>
        <w:t>.</w:t>
      </w:r>
    </w:p>
    <w:p w:rsidR="00825492" w:rsidRDefault="00825492" w:rsidP="00755A08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muestran.</w:t>
      </w:r>
    </w:p>
    <w:p w:rsidR="00825492" w:rsidRDefault="00825492" w:rsidP="00755A08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caso.</w:t>
      </w:r>
    </w:p>
    <w:p w:rsidR="00825492" w:rsidRDefault="00825492" w:rsidP="00F0095B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0095B">
        <w:rPr>
          <w:rFonts w:ascii="Arial" w:hAnsi="Arial" w:cs="Arial"/>
          <w:sz w:val="20"/>
          <w:szCs w:val="20"/>
          <w:u w:val="single"/>
        </w:rPr>
        <w:t xml:space="preserve">Flujo Alternativo: </w:t>
      </w:r>
    </w:p>
    <w:p w:rsidR="00825492" w:rsidRPr="00332759" w:rsidRDefault="00825492" w:rsidP="00F0095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2759">
        <w:rPr>
          <w:rFonts w:ascii="Arial" w:hAnsi="Arial" w:cs="Arial"/>
          <w:sz w:val="20"/>
          <w:szCs w:val="20"/>
        </w:rPr>
        <w:t>1:</w:t>
      </w:r>
    </w:p>
    <w:p w:rsidR="00825492" w:rsidRDefault="00825492" w:rsidP="00F0095B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095B">
        <w:rPr>
          <w:rFonts w:ascii="Arial" w:hAnsi="Arial" w:cs="Arial"/>
          <w:sz w:val="20"/>
          <w:szCs w:val="20"/>
        </w:rPr>
        <w:t>El usuario no esta logueado -&gt; Extend Loguin</w:t>
      </w:r>
    </w:p>
    <w:p w:rsidR="00825492" w:rsidRDefault="00825492" w:rsidP="00F0095B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caso.</w:t>
      </w:r>
    </w:p>
    <w:p w:rsidR="00825492" w:rsidRDefault="00825492" w:rsidP="0033275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5492" w:rsidRDefault="00825492" w:rsidP="0033275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2:</w:t>
      </w:r>
    </w:p>
    <w:p w:rsidR="00825492" w:rsidRDefault="00825492" w:rsidP="00332759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A08">
        <w:rPr>
          <w:rFonts w:ascii="Arial" w:hAnsi="Arial" w:cs="Arial"/>
          <w:sz w:val="20"/>
          <w:szCs w:val="20"/>
        </w:rPr>
        <w:t xml:space="preserve">Se consultan en </w:t>
      </w:r>
      <w:smartTag w:uri="urn:schemas-microsoft-com:office:smarttags" w:element="PersonName">
        <w:smartTagPr>
          <w:attr w:name="ProductID" w:val="la BD Trámites"/>
        </w:smartTagPr>
        <w:r w:rsidRPr="00755A08">
          <w:rPr>
            <w:rFonts w:ascii="Arial" w:hAnsi="Arial" w:cs="Arial"/>
            <w:sz w:val="20"/>
            <w:szCs w:val="20"/>
          </w:rPr>
          <w:t>la BD Tr</w:t>
        </w:r>
        <w:r>
          <w:rPr>
            <w:rFonts w:ascii="Arial" w:hAnsi="Arial" w:cs="Arial"/>
            <w:sz w:val="20"/>
            <w:szCs w:val="20"/>
          </w:rPr>
          <w:t>á</w:t>
        </w:r>
        <w:r w:rsidRPr="00755A08">
          <w:rPr>
            <w:rFonts w:ascii="Arial" w:hAnsi="Arial" w:cs="Arial"/>
            <w:sz w:val="20"/>
            <w:szCs w:val="20"/>
          </w:rPr>
          <w:t>mites</w:t>
        </w:r>
      </w:smartTag>
      <w:r w:rsidRPr="00755A08">
        <w:rPr>
          <w:rFonts w:ascii="Arial" w:hAnsi="Arial" w:cs="Arial"/>
          <w:sz w:val="20"/>
          <w:szCs w:val="20"/>
        </w:rPr>
        <w:t xml:space="preserve"> y Estados de</w:t>
      </w:r>
      <w:r>
        <w:rPr>
          <w:rFonts w:ascii="Arial" w:hAnsi="Arial" w:cs="Arial"/>
          <w:sz w:val="20"/>
          <w:szCs w:val="20"/>
        </w:rPr>
        <w:t>l</w:t>
      </w:r>
      <w:r w:rsidRPr="00755A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Cliente logueado</w:t>
      </w:r>
      <w:r w:rsidRPr="00755A08">
        <w:rPr>
          <w:rFonts w:ascii="Arial" w:hAnsi="Arial" w:cs="Arial"/>
          <w:sz w:val="20"/>
          <w:szCs w:val="20"/>
        </w:rPr>
        <w:t>.</w:t>
      </w:r>
    </w:p>
    <w:p w:rsidR="00825492" w:rsidRDefault="00825492" w:rsidP="00332759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BD caída. Sistema devuelve error (‘Inténtelo de nuevo más tarde’).</w:t>
      </w:r>
    </w:p>
    <w:p w:rsidR="00825492" w:rsidRDefault="00825492" w:rsidP="00332759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caso.</w:t>
      </w:r>
    </w:p>
    <w:p w:rsidR="00825492" w:rsidRPr="00B04F30" w:rsidRDefault="00825492" w:rsidP="007B10D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B04F30">
        <w:rPr>
          <w:rFonts w:ascii="Arial" w:hAnsi="Arial" w:cs="Arial"/>
          <w:sz w:val="20"/>
          <w:szCs w:val="20"/>
          <w:u w:val="single"/>
        </w:rPr>
        <w:t>Descripción:</w:t>
      </w:r>
      <w:r w:rsidRPr="007B10D7">
        <w:rPr>
          <w:rFonts w:ascii="Arial" w:hAnsi="Arial" w:cs="Arial"/>
          <w:sz w:val="20"/>
          <w:szCs w:val="20"/>
        </w:rPr>
        <w:t xml:space="preserve"> Se consulta sobre el estado de todos los tr</w:t>
      </w:r>
      <w:r>
        <w:rPr>
          <w:rFonts w:ascii="Arial" w:hAnsi="Arial" w:cs="Arial"/>
          <w:sz w:val="20"/>
          <w:szCs w:val="20"/>
        </w:rPr>
        <w:t>á</w:t>
      </w:r>
      <w:r w:rsidRPr="007B10D7">
        <w:rPr>
          <w:rFonts w:ascii="Arial" w:hAnsi="Arial" w:cs="Arial"/>
          <w:sz w:val="20"/>
          <w:szCs w:val="20"/>
        </w:rPr>
        <w:t>mites del Cliente. Pendientes – En Proceso – Finalizado.</w:t>
      </w: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Nombre:</w:t>
      </w:r>
      <w:r w:rsidRPr="00DF7422">
        <w:rPr>
          <w:rFonts w:ascii="Arial" w:hAnsi="Arial" w:cs="Arial"/>
          <w:sz w:val="20"/>
          <w:szCs w:val="20"/>
        </w:rPr>
        <w:t xml:space="preserve"> Consultar Automotor</w:t>
      </w: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Actor Principal:</w:t>
      </w:r>
      <w:r w:rsidRPr="00DF74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Cliente - Usuario</w:t>
      </w: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0095B">
        <w:rPr>
          <w:rFonts w:ascii="Arial" w:hAnsi="Arial" w:cs="Arial"/>
          <w:sz w:val="20"/>
          <w:szCs w:val="20"/>
          <w:u w:val="single"/>
        </w:rPr>
        <w:t>Flujo Básico: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825492" w:rsidRPr="00332759" w:rsidRDefault="00825492" w:rsidP="00F0095B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Se consulta por Modelo – Tipo – Ciudad – Nuevo/Usado</w:t>
      </w:r>
    </w:p>
    <w:p w:rsidR="00825492" w:rsidRPr="00546689" w:rsidRDefault="00825492" w:rsidP="00F0095B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Consulta a BD y se muestran los datos.</w:t>
      </w:r>
    </w:p>
    <w:p w:rsidR="00825492" w:rsidRPr="00332759" w:rsidRDefault="00825492" w:rsidP="00F0095B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Fin caso.</w:t>
      </w:r>
    </w:p>
    <w:p w:rsidR="00825492" w:rsidRPr="00332759" w:rsidRDefault="00825492" w:rsidP="00332759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332759">
        <w:rPr>
          <w:rFonts w:ascii="Arial" w:hAnsi="Arial" w:cs="Arial"/>
          <w:sz w:val="20"/>
          <w:szCs w:val="20"/>
          <w:u w:val="single"/>
        </w:rPr>
        <w:t>Flujo Alternativo:</w:t>
      </w:r>
    </w:p>
    <w:p w:rsidR="00825492" w:rsidRPr="00332759" w:rsidRDefault="00825492" w:rsidP="00332759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Se consulta por Modelo – Tipo – Ciudad – Nuevo/Usado.</w:t>
      </w:r>
    </w:p>
    <w:p w:rsidR="00825492" w:rsidRDefault="00825492" w:rsidP="00332759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BD caída. Sistema devuelve error (‘Inténtelo de nuevo más tarde’).</w:t>
      </w:r>
    </w:p>
    <w:p w:rsidR="00825492" w:rsidRDefault="00825492" w:rsidP="00332759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caso.</w:t>
      </w:r>
    </w:p>
    <w:p w:rsidR="00825492" w:rsidRPr="00B04F30" w:rsidRDefault="00825492" w:rsidP="00115468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Descripción:</w:t>
      </w:r>
      <w:r w:rsidRPr="007B10D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El </w:t>
      </w:r>
      <w:r w:rsidRPr="007B10D7">
        <w:rPr>
          <w:rFonts w:ascii="Arial" w:hAnsi="Arial" w:cs="Arial"/>
          <w:sz w:val="20"/>
          <w:szCs w:val="20"/>
        </w:rPr>
        <w:t xml:space="preserve">usuario accede a la sección de </w:t>
      </w:r>
      <w:r>
        <w:rPr>
          <w:rFonts w:ascii="Arial" w:hAnsi="Arial" w:cs="Arial"/>
          <w:sz w:val="20"/>
          <w:szCs w:val="20"/>
        </w:rPr>
        <w:t>Publicaciones/Ventas Automotor</w:t>
      </w:r>
      <w:r w:rsidRPr="007B10D7">
        <w:rPr>
          <w:rFonts w:ascii="Arial" w:hAnsi="Arial" w:cs="Arial"/>
          <w:sz w:val="20"/>
          <w:szCs w:val="20"/>
        </w:rPr>
        <w:t>.</w:t>
      </w:r>
    </w:p>
    <w:p w:rsidR="00825492" w:rsidRPr="007B10D7" w:rsidRDefault="00825492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 consulta los mismos.</w:t>
      </w: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DF7422">
        <w:rPr>
          <w:rFonts w:ascii="Arial" w:hAnsi="Arial" w:cs="Arial"/>
          <w:sz w:val="20"/>
          <w:szCs w:val="20"/>
          <w:u w:val="single"/>
        </w:rPr>
        <w:t>Nombre:</w:t>
      </w:r>
      <w:r w:rsidRPr="00DF7422">
        <w:rPr>
          <w:rFonts w:ascii="Arial" w:hAnsi="Arial" w:cs="Arial"/>
          <w:sz w:val="20"/>
          <w:szCs w:val="20"/>
        </w:rPr>
        <w:t xml:space="preserve"> Publicar Automotor</w:t>
      </w: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DF7422">
        <w:rPr>
          <w:rFonts w:ascii="Arial" w:hAnsi="Arial" w:cs="Arial"/>
          <w:sz w:val="20"/>
          <w:szCs w:val="20"/>
          <w:u w:val="single"/>
        </w:rPr>
        <w:t>Precondiciones:</w:t>
      </w:r>
      <w:r w:rsidRPr="00B04F30">
        <w:rPr>
          <w:rFonts w:ascii="Arial" w:hAnsi="Arial" w:cs="Arial"/>
          <w:sz w:val="20"/>
          <w:szCs w:val="20"/>
        </w:rPr>
        <w:t xml:space="preserve"> Cliente Logueado</w:t>
      </w: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Actor Principal:</w:t>
      </w:r>
      <w:r w:rsidRPr="00627C3E">
        <w:rPr>
          <w:rFonts w:ascii="Arial" w:hAnsi="Arial" w:cs="Arial"/>
          <w:sz w:val="20"/>
          <w:szCs w:val="20"/>
        </w:rPr>
        <w:t xml:space="preserve"> Cliente</w:t>
      </w:r>
    </w:p>
    <w:p w:rsidR="00825492" w:rsidRPr="00F0095B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0095B">
        <w:rPr>
          <w:rFonts w:ascii="Arial" w:hAnsi="Arial" w:cs="Arial"/>
          <w:sz w:val="20"/>
          <w:szCs w:val="20"/>
          <w:u w:val="single"/>
        </w:rPr>
        <w:t>Flujo Básico:</w:t>
      </w:r>
    </w:p>
    <w:p w:rsidR="00825492" w:rsidRDefault="00825492" w:rsidP="00F0095B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095B">
        <w:rPr>
          <w:rFonts w:ascii="Arial" w:hAnsi="Arial" w:cs="Arial"/>
          <w:sz w:val="20"/>
          <w:szCs w:val="20"/>
        </w:rPr>
        <w:t>Se ingresan los datos del vehiculo a publicar</w:t>
      </w:r>
      <w:r>
        <w:rPr>
          <w:rFonts w:ascii="Arial" w:hAnsi="Arial" w:cs="Arial"/>
          <w:sz w:val="20"/>
          <w:szCs w:val="20"/>
        </w:rPr>
        <w:t>. (Usar automotores almacenados en gestoría o crear nuevos??)</w:t>
      </w:r>
    </w:p>
    <w:p w:rsidR="00825492" w:rsidRDefault="00825492" w:rsidP="00F0095B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chequean.</w:t>
      </w:r>
    </w:p>
    <w:p w:rsidR="00825492" w:rsidRDefault="00825492" w:rsidP="00F0095B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Actualizar BD.</w:t>
      </w:r>
    </w:p>
    <w:p w:rsidR="00825492" w:rsidRDefault="00825492" w:rsidP="00F0095B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caso.</w:t>
      </w:r>
    </w:p>
    <w:p w:rsidR="00825492" w:rsidRDefault="00825492" w:rsidP="00F0095B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Flujo </w:t>
      </w:r>
      <w:r w:rsidRPr="00F0095B">
        <w:rPr>
          <w:rFonts w:ascii="Arial" w:hAnsi="Arial" w:cs="Arial"/>
          <w:sz w:val="20"/>
          <w:szCs w:val="20"/>
          <w:u w:val="single"/>
        </w:rPr>
        <w:t>Alternativo:</w:t>
      </w:r>
    </w:p>
    <w:p w:rsidR="00825492" w:rsidRPr="00546689" w:rsidRDefault="00825492" w:rsidP="00F0095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46689">
        <w:rPr>
          <w:rFonts w:ascii="Arial" w:hAnsi="Arial" w:cs="Arial"/>
          <w:sz w:val="20"/>
          <w:szCs w:val="20"/>
        </w:rPr>
        <w:t>1:</w:t>
      </w:r>
    </w:p>
    <w:p w:rsidR="00825492" w:rsidRDefault="00825492" w:rsidP="00F0095B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095B"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sz w:val="20"/>
          <w:szCs w:val="20"/>
        </w:rPr>
        <w:t>Usuario</w:t>
      </w:r>
      <w:r w:rsidRPr="00F0095B">
        <w:rPr>
          <w:rFonts w:ascii="Arial" w:hAnsi="Arial" w:cs="Arial"/>
          <w:sz w:val="20"/>
          <w:szCs w:val="20"/>
        </w:rPr>
        <w:t xml:space="preserve"> no esta logueado -&gt; Extend Loguin</w:t>
      </w:r>
    </w:p>
    <w:p w:rsidR="00825492" w:rsidRDefault="00825492" w:rsidP="0050204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2:</w:t>
      </w:r>
    </w:p>
    <w:p w:rsidR="00825492" w:rsidRDefault="00825492" w:rsidP="00502049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095B">
        <w:rPr>
          <w:rFonts w:ascii="Arial" w:hAnsi="Arial" w:cs="Arial"/>
          <w:sz w:val="20"/>
          <w:szCs w:val="20"/>
        </w:rPr>
        <w:t>Se ingresan los datos del vehiculo a publicar</w:t>
      </w:r>
      <w:r>
        <w:rPr>
          <w:rFonts w:ascii="Arial" w:hAnsi="Arial" w:cs="Arial"/>
          <w:sz w:val="20"/>
          <w:szCs w:val="20"/>
        </w:rPr>
        <w:t>.</w:t>
      </w:r>
    </w:p>
    <w:p w:rsidR="00825492" w:rsidRDefault="00825492" w:rsidP="00502049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BD caída. Sistema devuelve error (‘Inténtelo de nuevo más tarde’).</w:t>
      </w:r>
    </w:p>
    <w:p w:rsidR="00825492" w:rsidRDefault="00825492" w:rsidP="00502049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caso.</w:t>
      </w:r>
    </w:p>
    <w:p w:rsidR="00825492" w:rsidRPr="00B04F30" w:rsidRDefault="00825492" w:rsidP="00B04F30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B04F30">
        <w:rPr>
          <w:rFonts w:ascii="Arial" w:hAnsi="Arial" w:cs="Arial"/>
          <w:sz w:val="20"/>
          <w:szCs w:val="20"/>
          <w:u w:val="single"/>
        </w:rPr>
        <w:t>Descripción:</w:t>
      </w:r>
      <w:r w:rsidRPr="007B10D7">
        <w:rPr>
          <w:rFonts w:ascii="Arial" w:hAnsi="Arial" w:cs="Arial"/>
          <w:sz w:val="20"/>
          <w:szCs w:val="20"/>
        </w:rPr>
        <w:t xml:space="preserve"> Se completan los datos necesarios para publicar un auto </w:t>
      </w:r>
      <w:r>
        <w:rPr>
          <w:rFonts w:ascii="Arial" w:hAnsi="Arial" w:cs="Arial"/>
          <w:sz w:val="20"/>
          <w:szCs w:val="20"/>
        </w:rPr>
        <w:t>en Publicaciones/Ventas Automotor</w:t>
      </w:r>
      <w:r w:rsidRPr="007B10D7">
        <w:rPr>
          <w:rFonts w:ascii="Arial" w:hAnsi="Arial" w:cs="Arial"/>
          <w:sz w:val="20"/>
          <w:szCs w:val="20"/>
        </w:rPr>
        <w:t>.</w:t>
      </w: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DF7422">
        <w:rPr>
          <w:rFonts w:ascii="Arial" w:hAnsi="Arial" w:cs="Arial"/>
          <w:sz w:val="20"/>
          <w:szCs w:val="20"/>
          <w:u w:val="single"/>
        </w:rPr>
        <w:t>Nombre:</w:t>
      </w:r>
      <w:r w:rsidRPr="00DF7422">
        <w:rPr>
          <w:rFonts w:ascii="Arial" w:hAnsi="Arial" w:cs="Arial"/>
          <w:sz w:val="20"/>
          <w:szCs w:val="20"/>
        </w:rPr>
        <w:t xml:space="preserve"> Editar Cuenta</w:t>
      </w:r>
    </w:p>
    <w:p w:rsidR="00825492" w:rsidRPr="00B04F30" w:rsidRDefault="00825492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</w:t>
      </w:r>
      <w:r w:rsidRPr="00DF7422">
        <w:rPr>
          <w:rFonts w:ascii="Arial" w:hAnsi="Arial" w:cs="Arial"/>
          <w:sz w:val="20"/>
          <w:szCs w:val="20"/>
          <w:u w:val="single"/>
        </w:rPr>
        <w:t>recondiciones:</w:t>
      </w:r>
      <w:r w:rsidRPr="00B04F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Cliente</w:t>
      </w:r>
      <w:r w:rsidRPr="00B04F30">
        <w:rPr>
          <w:rFonts w:ascii="Arial" w:hAnsi="Arial" w:cs="Arial"/>
          <w:sz w:val="20"/>
          <w:szCs w:val="20"/>
        </w:rPr>
        <w:t xml:space="preserve"> Logueado</w:t>
      </w:r>
    </w:p>
    <w:p w:rsidR="00825492" w:rsidRPr="00627C3E" w:rsidRDefault="00825492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Actor Principal:</w:t>
      </w:r>
      <w:r w:rsidRPr="00627C3E">
        <w:rPr>
          <w:rFonts w:ascii="Arial" w:hAnsi="Arial" w:cs="Arial"/>
          <w:sz w:val="20"/>
          <w:szCs w:val="20"/>
        </w:rPr>
        <w:t xml:space="preserve"> Cliente</w:t>
      </w: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Actores secundarios:</w:t>
      </w:r>
      <w:r w:rsidRPr="00627C3E">
        <w:rPr>
          <w:rFonts w:ascii="Arial" w:hAnsi="Arial" w:cs="Arial"/>
          <w:sz w:val="20"/>
          <w:szCs w:val="20"/>
        </w:rPr>
        <w:t xml:space="preserve"> Administrador</w:t>
      </w: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9676E3">
        <w:rPr>
          <w:rFonts w:ascii="Arial" w:hAnsi="Arial" w:cs="Arial"/>
          <w:sz w:val="20"/>
          <w:szCs w:val="20"/>
          <w:u w:val="single"/>
        </w:rPr>
        <w:t>Flujo Básico:</w:t>
      </w:r>
    </w:p>
    <w:p w:rsidR="00825492" w:rsidRDefault="00825492" w:rsidP="009676E3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6E3">
        <w:rPr>
          <w:rFonts w:ascii="Arial" w:hAnsi="Arial" w:cs="Arial"/>
          <w:sz w:val="20"/>
          <w:szCs w:val="20"/>
        </w:rPr>
        <w:t>Cliente edita datos</w:t>
      </w:r>
    </w:p>
    <w:p w:rsidR="00825492" w:rsidRDefault="00825492" w:rsidP="009676E3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chequean.</w:t>
      </w:r>
    </w:p>
    <w:p w:rsidR="00825492" w:rsidRDefault="00825492" w:rsidP="009676E3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Actualizar BD.</w:t>
      </w:r>
    </w:p>
    <w:p w:rsidR="00825492" w:rsidRPr="009676E3" w:rsidRDefault="00825492" w:rsidP="009676E3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caso.</w:t>
      </w:r>
    </w:p>
    <w:p w:rsidR="00825492" w:rsidRPr="009676E3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9676E3">
        <w:rPr>
          <w:rFonts w:ascii="Arial" w:hAnsi="Arial" w:cs="Arial"/>
          <w:sz w:val="20"/>
          <w:szCs w:val="20"/>
          <w:u w:val="single"/>
        </w:rPr>
        <w:t>Flujo Alternativo:</w:t>
      </w:r>
    </w:p>
    <w:p w:rsidR="00825492" w:rsidRPr="00546689" w:rsidRDefault="00825492" w:rsidP="002473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46689">
        <w:rPr>
          <w:rFonts w:ascii="Arial" w:hAnsi="Arial" w:cs="Arial"/>
          <w:sz w:val="20"/>
          <w:szCs w:val="20"/>
        </w:rPr>
        <w:t>1:</w:t>
      </w:r>
    </w:p>
    <w:p w:rsidR="00825492" w:rsidRDefault="00825492" w:rsidP="0024739B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095B"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sz w:val="20"/>
          <w:szCs w:val="20"/>
        </w:rPr>
        <w:t>Usuario</w:t>
      </w:r>
      <w:r w:rsidRPr="00F0095B">
        <w:rPr>
          <w:rFonts w:ascii="Arial" w:hAnsi="Arial" w:cs="Arial"/>
          <w:sz w:val="20"/>
          <w:szCs w:val="20"/>
        </w:rPr>
        <w:t xml:space="preserve"> no esta logueado -&gt; Extend Loguin</w:t>
      </w:r>
    </w:p>
    <w:p w:rsidR="00825492" w:rsidRDefault="00825492" w:rsidP="0024739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2:</w:t>
      </w:r>
    </w:p>
    <w:p w:rsidR="00825492" w:rsidRDefault="00825492" w:rsidP="0024739B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ingresan los datos.</w:t>
      </w:r>
    </w:p>
    <w:p w:rsidR="00825492" w:rsidRDefault="00825492" w:rsidP="0024739B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BD caída. Sistema devuelve error (‘Inténtelo de nuevo más tarde’).</w:t>
      </w:r>
    </w:p>
    <w:p w:rsidR="00825492" w:rsidRDefault="00825492" w:rsidP="0024739B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caso.</w:t>
      </w:r>
    </w:p>
    <w:p w:rsidR="00825492" w:rsidRPr="00B04F30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B04F30">
        <w:rPr>
          <w:rFonts w:ascii="Arial" w:hAnsi="Arial" w:cs="Arial"/>
          <w:sz w:val="20"/>
          <w:szCs w:val="20"/>
          <w:u w:val="single"/>
        </w:rPr>
        <w:t>Descripción:</w:t>
      </w:r>
      <w:r w:rsidRPr="00B04F30">
        <w:rPr>
          <w:rFonts w:ascii="Arial" w:hAnsi="Arial" w:cs="Arial"/>
          <w:sz w:val="20"/>
          <w:szCs w:val="20"/>
        </w:rPr>
        <w:t xml:space="preserve"> Cambio de datos personales y/o actualizacion de un automotor</w:t>
      </w:r>
      <w:r>
        <w:rPr>
          <w:rFonts w:ascii="Arial" w:hAnsi="Arial" w:cs="Arial"/>
          <w:sz w:val="20"/>
          <w:szCs w:val="20"/>
        </w:rPr>
        <w:t xml:space="preserve"> (Sólo algunos datos)</w:t>
      </w:r>
      <w:r w:rsidRPr="00B04F30">
        <w:rPr>
          <w:rFonts w:ascii="Arial" w:hAnsi="Arial" w:cs="Arial"/>
          <w:sz w:val="20"/>
          <w:szCs w:val="20"/>
        </w:rPr>
        <w:t>.</w:t>
      </w: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7422">
        <w:rPr>
          <w:rFonts w:ascii="Arial" w:hAnsi="Arial" w:cs="Arial"/>
          <w:sz w:val="20"/>
          <w:szCs w:val="20"/>
          <w:u w:val="single"/>
        </w:rPr>
        <w:t>Nombre:</w:t>
      </w:r>
      <w:r w:rsidRPr="00DF7422">
        <w:rPr>
          <w:rFonts w:ascii="Arial" w:hAnsi="Arial" w:cs="Arial"/>
          <w:sz w:val="20"/>
          <w:szCs w:val="20"/>
        </w:rPr>
        <w:t xml:space="preserve"> Administrar Cuentas</w:t>
      </w:r>
    </w:p>
    <w:p w:rsidR="00825492" w:rsidRPr="007E4AD7" w:rsidRDefault="00825492" w:rsidP="00DF74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E4AD7">
        <w:rPr>
          <w:rFonts w:ascii="Arial" w:hAnsi="Arial" w:cs="Arial"/>
          <w:sz w:val="20"/>
          <w:szCs w:val="20"/>
          <w:u w:val="single"/>
        </w:rPr>
        <w:t>Supuestos:</w:t>
      </w:r>
      <w:r w:rsidRPr="007E4AD7">
        <w:rPr>
          <w:rFonts w:ascii="Arial" w:hAnsi="Arial" w:cs="Arial"/>
          <w:sz w:val="20"/>
          <w:szCs w:val="20"/>
        </w:rPr>
        <w:t xml:space="preserve"> En sección de Administrador. Ya esta logueado.</w:t>
      </w: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DF7422">
        <w:rPr>
          <w:rFonts w:ascii="Arial" w:hAnsi="Arial" w:cs="Arial"/>
          <w:sz w:val="20"/>
          <w:szCs w:val="20"/>
          <w:u w:val="single"/>
        </w:rPr>
        <w:t>Precondiciones:</w:t>
      </w:r>
      <w:r w:rsidRPr="0037609C">
        <w:rPr>
          <w:rFonts w:ascii="Arial" w:hAnsi="Arial" w:cs="Arial"/>
          <w:sz w:val="20"/>
          <w:szCs w:val="20"/>
        </w:rPr>
        <w:t xml:space="preserve"> Admin Logueado </w:t>
      </w: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DF7422">
        <w:rPr>
          <w:rFonts w:ascii="Arial" w:hAnsi="Arial" w:cs="Arial"/>
          <w:sz w:val="20"/>
          <w:szCs w:val="20"/>
          <w:u w:val="single"/>
        </w:rPr>
        <w:t>Actor Principal:</w:t>
      </w:r>
      <w:r w:rsidRPr="00627C3E">
        <w:rPr>
          <w:rFonts w:ascii="Arial" w:hAnsi="Arial" w:cs="Arial"/>
          <w:sz w:val="20"/>
          <w:szCs w:val="20"/>
        </w:rPr>
        <w:t xml:space="preserve"> Administrador</w:t>
      </w:r>
    </w:p>
    <w:p w:rsidR="0082549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Flujo Básico:</w:t>
      </w:r>
    </w:p>
    <w:p w:rsidR="00825492" w:rsidRDefault="00825492" w:rsidP="009676E3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4AD7">
        <w:rPr>
          <w:rFonts w:ascii="Arial" w:hAnsi="Arial" w:cs="Arial"/>
          <w:sz w:val="20"/>
          <w:szCs w:val="20"/>
        </w:rPr>
        <w:t>Admin crea cuentas/datos y/o edita.</w:t>
      </w:r>
    </w:p>
    <w:p w:rsidR="00825492" w:rsidRDefault="00825492" w:rsidP="009676E3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Actualiza BD</w:t>
      </w:r>
    </w:p>
    <w:p w:rsidR="00825492" w:rsidRDefault="00825492" w:rsidP="009676E3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caso.</w:t>
      </w:r>
    </w:p>
    <w:p w:rsidR="00825492" w:rsidRDefault="00825492" w:rsidP="00636848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47B98">
        <w:rPr>
          <w:rFonts w:ascii="Arial" w:hAnsi="Arial" w:cs="Arial"/>
          <w:sz w:val="20"/>
          <w:szCs w:val="20"/>
          <w:u w:val="single"/>
        </w:rPr>
        <w:t>Flujo Alternativo:</w:t>
      </w:r>
    </w:p>
    <w:p w:rsidR="00825492" w:rsidRDefault="00825492" w:rsidP="005F3BA4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ingresan los datos.</w:t>
      </w:r>
    </w:p>
    <w:p w:rsidR="00825492" w:rsidRDefault="00825492" w:rsidP="005F3BA4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BD caída. Sistema devuelve error (‘Inténtelo de nuevo más tarde’).</w:t>
      </w:r>
    </w:p>
    <w:p w:rsidR="00825492" w:rsidRDefault="00825492" w:rsidP="005F3BA4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caso.</w:t>
      </w:r>
    </w:p>
    <w:p w:rsidR="00825492" w:rsidRPr="00DF7422" w:rsidRDefault="00825492" w:rsidP="00DF742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Descripción:</w:t>
      </w:r>
      <w:r w:rsidRPr="00B04F30">
        <w:rPr>
          <w:rFonts w:ascii="Arial" w:hAnsi="Arial" w:cs="Arial"/>
          <w:sz w:val="20"/>
          <w:szCs w:val="20"/>
        </w:rPr>
        <w:t xml:space="preserve"> Alta-Baja-Modificación</w:t>
      </w:r>
      <w:r>
        <w:rPr>
          <w:rFonts w:ascii="Arial" w:hAnsi="Arial" w:cs="Arial"/>
          <w:sz w:val="20"/>
          <w:szCs w:val="20"/>
        </w:rPr>
        <w:t xml:space="preserve"> de cuentas de Clientes. Edición de “portal” de ventas.</w:t>
      </w:r>
    </w:p>
    <w:sectPr w:rsidR="00825492" w:rsidRPr="00DF7422" w:rsidSect="00670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B863E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E54AE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A280D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0AE65A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72E2A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C2CE7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6D474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C85F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2FCC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3EE8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24E93"/>
    <w:multiLevelType w:val="hybridMultilevel"/>
    <w:tmpl w:val="2AA685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ACC6D06"/>
    <w:multiLevelType w:val="hybridMultilevel"/>
    <w:tmpl w:val="E2A6AB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224B57"/>
    <w:multiLevelType w:val="hybridMultilevel"/>
    <w:tmpl w:val="9AC895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1A3D70"/>
    <w:multiLevelType w:val="hybridMultilevel"/>
    <w:tmpl w:val="6A5CBD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CC4346D"/>
    <w:multiLevelType w:val="hybridMultilevel"/>
    <w:tmpl w:val="048479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5852EC"/>
    <w:multiLevelType w:val="hybridMultilevel"/>
    <w:tmpl w:val="086450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F05E45"/>
    <w:multiLevelType w:val="hybridMultilevel"/>
    <w:tmpl w:val="8CC625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B21A2A"/>
    <w:multiLevelType w:val="hybridMultilevel"/>
    <w:tmpl w:val="FC5E6F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1FC0A71"/>
    <w:multiLevelType w:val="hybridMultilevel"/>
    <w:tmpl w:val="9C62CC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353708"/>
    <w:multiLevelType w:val="hybridMultilevel"/>
    <w:tmpl w:val="DDC210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BD25EE"/>
    <w:multiLevelType w:val="hybridMultilevel"/>
    <w:tmpl w:val="B39E342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6E8D64CB"/>
    <w:multiLevelType w:val="hybridMultilevel"/>
    <w:tmpl w:val="2BCA43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7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  <w:num w:numId="16">
    <w:abstractNumId w:val="21"/>
  </w:num>
  <w:num w:numId="17">
    <w:abstractNumId w:val="19"/>
  </w:num>
  <w:num w:numId="18">
    <w:abstractNumId w:val="14"/>
  </w:num>
  <w:num w:numId="19">
    <w:abstractNumId w:val="18"/>
  </w:num>
  <w:num w:numId="20">
    <w:abstractNumId w:val="20"/>
  </w:num>
  <w:num w:numId="21">
    <w:abstractNumId w:val="15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5D1B"/>
    <w:rsid w:val="00115468"/>
    <w:rsid w:val="00161511"/>
    <w:rsid w:val="00217504"/>
    <w:rsid w:val="0024739B"/>
    <w:rsid w:val="00332759"/>
    <w:rsid w:val="0037609C"/>
    <w:rsid w:val="004A0246"/>
    <w:rsid w:val="00502049"/>
    <w:rsid w:val="00546689"/>
    <w:rsid w:val="005657D8"/>
    <w:rsid w:val="005F3BA4"/>
    <w:rsid w:val="00627C3E"/>
    <w:rsid w:val="00636848"/>
    <w:rsid w:val="00663C40"/>
    <w:rsid w:val="0067084E"/>
    <w:rsid w:val="006D3677"/>
    <w:rsid w:val="006F38F6"/>
    <w:rsid w:val="00747B98"/>
    <w:rsid w:val="00755A08"/>
    <w:rsid w:val="007B10D7"/>
    <w:rsid w:val="007E4AD7"/>
    <w:rsid w:val="00825492"/>
    <w:rsid w:val="009676E3"/>
    <w:rsid w:val="00972F47"/>
    <w:rsid w:val="00B04F30"/>
    <w:rsid w:val="00C33BD8"/>
    <w:rsid w:val="00C35D1B"/>
    <w:rsid w:val="00D45064"/>
    <w:rsid w:val="00DF7422"/>
    <w:rsid w:val="00E6118D"/>
    <w:rsid w:val="00EA4AED"/>
    <w:rsid w:val="00F0095B"/>
    <w:rsid w:val="00F0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84E"/>
    <w:pPr>
      <w:spacing w:after="200" w:line="276" w:lineRule="auto"/>
    </w:pPr>
    <w:rPr>
      <w:lang w:val="es-AR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3</Pages>
  <Words>500</Words>
  <Characters>2750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ESPECIFICACIONS DE CASOS DE USO</dc:title>
  <dc:subject/>
  <dc:creator>vdellacqua</dc:creator>
  <cp:keywords/>
  <dc:description/>
  <cp:lastModifiedBy>Vecchio Matias</cp:lastModifiedBy>
  <cp:revision>15</cp:revision>
  <dcterms:created xsi:type="dcterms:W3CDTF">2013-05-22T08:50:00Z</dcterms:created>
  <dcterms:modified xsi:type="dcterms:W3CDTF">2013-06-26T19:31:00Z</dcterms:modified>
</cp:coreProperties>
</file>