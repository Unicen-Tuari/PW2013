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1F1" w:rsidRDefault="006401F1"/>
    <w:p w:rsidR="00EC7A62" w:rsidRDefault="00EC7A62"/>
    <w:p w:rsidR="00EC7A62" w:rsidRDefault="00EC7A62"/>
    <w:p w:rsidR="00EC7A62" w:rsidRDefault="00EC7A62"/>
    <w:p w:rsidR="00EC7A62" w:rsidRDefault="00EC7A62"/>
    <w:p w:rsidR="00EC7A62" w:rsidRDefault="00EC7A62"/>
    <w:p w:rsidR="00EC7A62" w:rsidRDefault="00EC7A62"/>
    <w:p w:rsidR="00EC7A62" w:rsidRDefault="00EC7A62"/>
    <w:p w:rsidR="00EC7A62" w:rsidRDefault="00EC7A62"/>
    <w:p w:rsidR="00EC7A62" w:rsidRDefault="00EC7A62"/>
    <w:p w:rsidR="00EC7A62" w:rsidRDefault="00EC7A62"/>
    <w:p w:rsidR="00EC7A62" w:rsidRDefault="00EC7A62"/>
    <w:p w:rsidR="00EC7A62" w:rsidRDefault="00EC7A62"/>
    <w:p w:rsidR="00EC7A62" w:rsidRDefault="00EC7A62"/>
    <w:p w:rsidR="00EC7A62" w:rsidRDefault="00EC7A62" w:rsidP="00EC7A62">
      <w:pPr>
        <w:jc w:val="center"/>
        <w:rPr>
          <w:rFonts w:ascii="Tahoma" w:hAnsi="Tahoma" w:cs="Tahoma"/>
          <w:i/>
          <w:smallCaps/>
          <w:sz w:val="40"/>
          <w:szCs w:val="40"/>
          <w:lang w:val="es-AR" w:eastAsia="en-US"/>
        </w:rPr>
      </w:pPr>
      <w:r w:rsidRPr="00EC7A62">
        <w:rPr>
          <w:rFonts w:ascii="Tahoma" w:hAnsi="Tahoma" w:cs="Tahoma"/>
          <w:i/>
          <w:smallCaps/>
          <w:sz w:val="40"/>
          <w:szCs w:val="40"/>
          <w:lang w:val="es-AR" w:eastAsia="en-US"/>
        </w:rPr>
        <w:t>Especificación de Requerimientos de Software</w:t>
      </w:r>
    </w:p>
    <w:p w:rsidR="00EC7A62" w:rsidRDefault="00EC7A62" w:rsidP="00EC7A62">
      <w:pPr>
        <w:jc w:val="center"/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Pr="00E07113" w:rsidRDefault="00EC7A62" w:rsidP="00EC7A62">
      <w:pPr>
        <w:pStyle w:val="Ttulo"/>
        <w:outlineLvl w:val="0"/>
        <w:rPr>
          <w:rFonts w:ascii="Tahoma" w:hAnsi="Tahoma" w:cs="Tahoma"/>
          <w:i/>
          <w:smallCaps/>
          <w:sz w:val="44"/>
          <w:u w:val="double"/>
        </w:rPr>
      </w:pPr>
      <w:bookmarkStart w:id="0" w:name="_Toc216667017"/>
      <w:r w:rsidRPr="00E07113">
        <w:rPr>
          <w:rFonts w:ascii="Tahoma" w:hAnsi="Tahoma" w:cs="Tahoma"/>
          <w:i/>
          <w:smallCaps/>
          <w:sz w:val="44"/>
          <w:u w:val="double"/>
        </w:rPr>
        <w:t>Proyecto &lt;</w:t>
      </w:r>
      <w:r w:rsidR="00AD25AA">
        <w:rPr>
          <w:rFonts w:ascii="Tahoma" w:hAnsi="Tahoma" w:cs="Tahoma"/>
          <w:i/>
          <w:smallCaps/>
          <w:sz w:val="44"/>
          <w:u w:val="double"/>
        </w:rPr>
        <w:t>tecper</w:t>
      </w:r>
      <w:r w:rsidRPr="00E07113">
        <w:rPr>
          <w:rFonts w:ascii="Tahoma" w:hAnsi="Tahoma" w:cs="Tahoma"/>
          <w:i/>
          <w:smallCaps/>
          <w:sz w:val="44"/>
          <w:u w:val="double"/>
        </w:rPr>
        <w:t>&gt;</w:t>
      </w:r>
      <w:bookmarkEnd w:id="0"/>
    </w:p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tbl>
      <w:tblPr>
        <w:tblW w:w="9963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27"/>
        <w:gridCol w:w="1080"/>
        <w:gridCol w:w="4660"/>
        <w:gridCol w:w="2396"/>
      </w:tblGrid>
      <w:tr w:rsidR="00EC7A62" w:rsidRPr="000D0ECF" w:rsidTr="00AD25AA">
        <w:trPr>
          <w:trHeight w:val="360"/>
        </w:trPr>
        <w:tc>
          <w:tcPr>
            <w:tcW w:w="1827" w:type="dxa"/>
            <w:shd w:val="clear" w:color="auto" w:fill="E0E0E0"/>
          </w:tcPr>
          <w:p w:rsidR="00EC7A62" w:rsidRPr="000D0ECF" w:rsidRDefault="00EC7A62" w:rsidP="0030632F">
            <w:pPr>
              <w:pStyle w:val="Tabletext"/>
              <w:jc w:val="center"/>
              <w:rPr>
                <w:rFonts w:ascii="Verdana" w:hAnsi="Verdana" w:cs="Tahoma"/>
                <w:b/>
              </w:rPr>
            </w:pPr>
            <w:proofErr w:type="spellStart"/>
            <w:r w:rsidRPr="000D0ECF">
              <w:rPr>
                <w:rFonts w:ascii="Verdana" w:hAnsi="Verdana" w:cs="Tahoma"/>
                <w:b/>
              </w:rPr>
              <w:t>Fecha</w:t>
            </w:r>
            <w:proofErr w:type="spellEnd"/>
          </w:p>
        </w:tc>
        <w:tc>
          <w:tcPr>
            <w:tcW w:w="1080" w:type="dxa"/>
            <w:shd w:val="clear" w:color="auto" w:fill="E0E0E0"/>
          </w:tcPr>
          <w:p w:rsidR="00EC7A62" w:rsidRPr="000D0ECF" w:rsidRDefault="00EC7A62" w:rsidP="0030632F">
            <w:pPr>
              <w:pStyle w:val="Tabletext"/>
              <w:jc w:val="center"/>
              <w:rPr>
                <w:rFonts w:ascii="Verdana" w:hAnsi="Verdana" w:cs="Tahoma"/>
                <w:b/>
                <w:lang w:val="es-AR"/>
              </w:rPr>
            </w:pPr>
            <w:r w:rsidRPr="000D0ECF">
              <w:rPr>
                <w:rFonts w:ascii="Verdana" w:hAnsi="Verdana" w:cs="Tahoma"/>
                <w:b/>
                <w:lang w:val="es-AR"/>
              </w:rPr>
              <w:t>Versión</w:t>
            </w:r>
          </w:p>
        </w:tc>
        <w:tc>
          <w:tcPr>
            <w:tcW w:w="4660" w:type="dxa"/>
            <w:shd w:val="clear" w:color="auto" w:fill="E0E0E0"/>
          </w:tcPr>
          <w:p w:rsidR="00EC7A62" w:rsidRPr="000D0ECF" w:rsidRDefault="00EC7A62" w:rsidP="0030632F">
            <w:pPr>
              <w:pStyle w:val="Tabletext"/>
              <w:jc w:val="center"/>
              <w:rPr>
                <w:rFonts w:ascii="Verdana" w:hAnsi="Verdana" w:cs="Tahoma"/>
                <w:b/>
                <w:lang w:val="es-AR"/>
              </w:rPr>
            </w:pPr>
            <w:r w:rsidRPr="000D0ECF">
              <w:rPr>
                <w:rFonts w:ascii="Verdana" w:hAnsi="Verdana" w:cs="Tahoma"/>
                <w:b/>
                <w:lang w:val="es-AR"/>
              </w:rPr>
              <w:t>Descripción</w:t>
            </w:r>
          </w:p>
        </w:tc>
        <w:tc>
          <w:tcPr>
            <w:tcW w:w="2396" w:type="dxa"/>
            <w:shd w:val="clear" w:color="auto" w:fill="E0E0E0"/>
          </w:tcPr>
          <w:p w:rsidR="00EC7A62" w:rsidRPr="000D0ECF" w:rsidRDefault="00EC7A62" w:rsidP="0030632F">
            <w:pPr>
              <w:pStyle w:val="Tabletext"/>
              <w:jc w:val="center"/>
              <w:rPr>
                <w:rFonts w:ascii="Verdana" w:hAnsi="Verdana" w:cs="Tahoma"/>
                <w:b/>
                <w:lang w:val="es-AR"/>
              </w:rPr>
            </w:pPr>
            <w:r w:rsidRPr="000D0ECF">
              <w:rPr>
                <w:rFonts w:ascii="Verdana" w:hAnsi="Verdana" w:cs="Tahoma"/>
                <w:b/>
                <w:lang w:val="es-AR"/>
              </w:rPr>
              <w:t>Autor</w:t>
            </w:r>
          </w:p>
        </w:tc>
      </w:tr>
      <w:tr w:rsidR="00EC7A62" w:rsidRPr="000D0ECF" w:rsidTr="00AD25AA">
        <w:trPr>
          <w:trHeight w:val="360"/>
        </w:trPr>
        <w:tc>
          <w:tcPr>
            <w:tcW w:w="1827" w:type="dxa"/>
          </w:tcPr>
          <w:p w:rsidR="00EC7A62" w:rsidRPr="00CD1003" w:rsidRDefault="00AD25AA" w:rsidP="00AD25AA">
            <w:pPr>
              <w:pStyle w:val="Tabletext"/>
              <w:rPr>
                <w:rFonts w:ascii="Verdana" w:hAnsi="Verdana" w:cs="Tahoma"/>
                <w:lang w:val="es-ES"/>
              </w:rPr>
            </w:pPr>
            <w:r>
              <w:rPr>
                <w:rFonts w:ascii="Verdana" w:hAnsi="Verdana" w:cs="Tahoma"/>
                <w:lang w:val="es-ES"/>
              </w:rPr>
              <w:t>22-05-2013</w:t>
            </w:r>
          </w:p>
        </w:tc>
        <w:tc>
          <w:tcPr>
            <w:tcW w:w="1080" w:type="dxa"/>
          </w:tcPr>
          <w:p w:rsidR="00EC7A62" w:rsidRPr="00CD1003" w:rsidRDefault="00FE7BCA" w:rsidP="0030632F">
            <w:pPr>
              <w:pStyle w:val="Tabletext"/>
              <w:rPr>
                <w:rFonts w:ascii="Verdana" w:hAnsi="Verdana" w:cs="Tahoma"/>
                <w:lang w:val="es-ES"/>
              </w:rPr>
            </w:pPr>
            <w:r>
              <w:rPr>
                <w:rFonts w:ascii="Verdana" w:hAnsi="Verdana" w:cs="Tahoma"/>
                <w:lang w:val="es-ES"/>
              </w:rPr>
              <w:t>1.0</w:t>
            </w:r>
          </w:p>
        </w:tc>
        <w:tc>
          <w:tcPr>
            <w:tcW w:w="4660" w:type="dxa"/>
          </w:tcPr>
          <w:p w:rsidR="00EC7A62" w:rsidRPr="00CD1003" w:rsidRDefault="00934118" w:rsidP="00FE7BCA">
            <w:pPr>
              <w:pStyle w:val="Tabletext"/>
              <w:jc w:val="center"/>
              <w:rPr>
                <w:rFonts w:ascii="Verdana" w:hAnsi="Verdana" w:cs="Tahoma"/>
                <w:lang w:val="es-ES"/>
              </w:rPr>
            </w:pPr>
            <w:r>
              <w:rPr>
                <w:rFonts w:ascii="Verdana" w:hAnsi="Verdana" w:cs="Tahoma"/>
                <w:lang w:val="es-ES"/>
              </w:rPr>
              <w:t>Documentación inicial</w:t>
            </w:r>
          </w:p>
        </w:tc>
        <w:tc>
          <w:tcPr>
            <w:tcW w:w="2396" w:type="dxa"/>
          </w:tcPr>
          <w:p w:rsidR="00EC7A62" w:rsidRPr="00CD1003" w:rsidRDefault="00AD25AA" w:rsidP="0030632F">
            <w:pPr>
              <w:pStyle w:val="Tabletext"/>
              <w:rPr>
                <w:rFonts w:ascii="Verdana" w:hAnsi="Verdana" w:cs="Tahoma"/>
                <w:lang w:val="es-ES"/>
              </w:rPr>
            </w:pPr>
            <w:r>
              <w:rPr>
                <w:rFonts w:ascii="Verdana" w:hAnsi="Verdana" w:cs="Tahoma"/>
                <w:lang w:val="es-ES"/>
              </w:rPr>
              <w:t>Perez Hugo Ricardo</w:t>
            </w:r>
          </w:p>
        </w:tc>
      </w:tr>
    </w:tbl>
    <w:p w:rsidR="00EC7A62" w:rsidRDefault="00EC7A62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EC7A62" w:rsidRPr="00075463" w:rsidRDefault="00EC7A62" w:rsidP="00EC7A62">
      <w:pPr>
        <w:pStyle w:val="Textoindependiente"/>
        <w:rPr>
          <w:rFonts w:ascii="Verdana" w:hAnsi="Verdana"/>
          <w:lang w:val="es-ES_tradnl"/>
        </w:rPr>
      </w:pPr>
      <w:r>
        <w:rPr>
          <w:rFonts w:ascii="Tahoma" w:hAnsi="Tahoma" w:cs="Tahoma"/>
          <w:i/>
          <w:smallCaps/>
          <w:sz w:val="40"/>
          <w:szCs w:val="40"/>
          <w:lang w:val="es-AR" w:eastAsia="en-US"/>
        </w:rPr>
        <w:br w:type="page"/>
      </w:r>
    </w:p>
    <w:p w:rsidR="00EC7A62" w:rsidRPr="00E65A00" w:rsidRDefault="00EC7A62" w:rsidP="00EC7A62">
      <w:pPr>
        <w:pStyle w:val="EstiloSubttulobarraVersalesMaysculas"/>
        <w:rPr>
          <w:rFonts w:ascii="Tahoma" w:hAnsi="Tahoma" w:cs="Tahoma"/>
        </w:rPr>
      </w:pPr>
      <w:bookmarkStart w:id="1" w:name="_Toc111023237"/>
      <w:bookmarkStart w:id="2" w:name="_Toc111352058"/>
      <w:bookmarkStart w:id="3" w:name="_Toc211762865"/>
      <w:r>
        <w:rPr>
          <w:rFonts w:ascii="Tahoma" w:hAnsi="Tahoma" w:cs="Tahoma"/>
        </w:rPr>
        <w:lastRenderedPageBreak/>
        <w:t xml:space="preserve">1. </w:t>
      </w:r>
      <w:bookmarkEnd w:id="1"/>
      <w:bookmarkEnd w:id="2"/>
      <w:bookmarkEnd w:id="3"/>
      <w:r>
        <w:rPr>
          <w:rFonts w:ascii="Tahoma" w:hAnsi="Tahoma" w:cs="Tahoma"/>
        </w:rPr>
        <w:t>Índice</w:t>
      </w:r>
    </w:p>
    <w:p w:rsidR="00EC7A62" w:rsidRDefault="00EC7A62" w:rsidP="00EC7A62">
      <w:pPr>
        <w:pStyle w:val="TDC1"/>
        <w:tabs>
          <w:tab w:val="left" w:pos="480"/>
          <w:tab w:val="right" w:leader="dot" w:pos="8828"/>
        </w:tabs>
      </w:pPr>
    </w:p>
    <w:p w:rsidR="00EC7A62" w:rsidRDefault="00711DDC" w:rsidP="00EC7A62">
      <w:pPr>
        <w:pStyle w:val="TD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r w:rsidRPr="00711DDC">
        <w:fldChar w:fldCharType="begin"/>
      </w:r>
      <w:r w:rsidR="00EC7A62">
        <w:rPr>
          <w:lang w:val="es-ES"/>
        </w:rPr>
        <w:instrText xml:space="preserve"> TOC \o "1-2" \h \z </w:instrText>
      </w:r>
      <w:r w:rsidRPr="00711DDC">
        <w:fldChar w:fldCharType="separate"/>
      </w:r>
      <w:hyperlink w:anchor="_Toc70160343" w:history="1">
        <w:r w:rsidR="00EC7A62">
          <w:rPr>
            <w:rStyle w:val="Hipervnculo"/>
            <w:noProof/>
            <w:szCs w:val="28"/>
            <w:lang w:val="es-ES"/>
          </w:rPr>
          <w:t>1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  <w:szCs w:val="28"/>
            <w:lang w:val="es-ES"/>
          </w:rPr>
          <w:t>Introducción</w:t>
        </w:r>
        <w:r w:rsidR="00EC7A62">
          <w:rPr>
            <w:noProof/>
            <w:webHidden/>
          </w:rPr>
          <w:tab/>
        </w:r>
      </w:hyperlink>
      <w:r w:rsidR="009C189F">
        <w:t>3</w:t>
      </w:r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44" w:history="1">
        <w:r w:rsidR="00EC7A62">
          <w:rPr>
            <w:rStyle w:val="Hipervnculo"/>
            <w:noProof/>
          </w:rPr>
          <w:t>1.1.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</w:rPr>
          <w:t>Objetivo</w:t>
        </w:r>
        <w:r w:rsidR="00EC7A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A62">
          <w:rPr>
            <w:noProof/>
            <w:webHidden/>
          </w:rPr>
          <w:instrText xml:space="preserve"> PAGEREF _Toc70160344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  <w:r w:rsidR="009C189F">
        <w:t>3</w:t>
      </w:r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45" w:history="1">
        <w:r w:rsidR="00EC7A62">
          <w:rPr>
            <w:rStyle w:val="Hipervnculo"/>
            <w:noProof/>
          </w:rPr>
          <w:t>1.2.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</w:rPr>
          <w:t>Destinatarios</w:t>
        </w:r>
        <w:r w:rsidR="00EC7A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A62">
          <w:rPr>
            <w:noProof/>
            <w:webHidden/>
          </w:rPr>
          <w:instrText xml:space="preserve"> PAGEREF _Toc70160345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  <w:r w:rsidR="009C189F">
        <w:t>3</w:t>
      </w:r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46" w:history="1">
        <w:r w:rsidR="00EC7A62">
          <w:rPr>
            <w:rStyle w:val="Hipervnculo"/>
            <w:noProof/>
          </w:rPr>
          <w:t>1.3.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</w:rPr>
          <w:t>Participantes</w:t>
        </w:r>
        <w:r w:rsidR="00EC7A62">
          <w:rPr>
            <w:noProof/>
            <w:webHidden/>
          </w:rPr>
          <w:tab/>
        </w:r>
      </w:hyperlink>
      <w:r w:rsidR="009C189F">
        <w:t>3</w:t>
      </w:r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47" w:history="1">
        <w:r w:rsidR="00EC7A62">
          <w:rPr>
            <w:rStyle w:val="Hipervnculo"/>
            <w:noProof/>
          </w:rPr>
          <w:t>1.4.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</w:rPr>
          <w:t>Documentos relacionados</w:t>
        </w:r>
        <w:r w:rsidR="00EC7A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A62">
          <w:rPr>
            <w:noProof/>
            <w:webHidden/>
          </w:rPr>
          <w:instrText xml:space="preserve"> PAGEREF _Toc70160347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  <w:r w:rsidR="009C189F">
        <w:t>3</w:t>
      </w:r>
    </w:p>
    <w:p w:rsidR="00EC7A62" w:rsidRDefault="00711DDC" w:rsidP="00EC7A62">
      <w:pPr>
        <w:pStyle w:val="TD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48" w:history="1">
        <w:r w:rsidR="00EC7A62">
          <w:rPr>
            <w:rStyle w:val="Hipervnculo"/>
            <w:noProof/>
            <w:szCs w:val="28"/>
            <w:lang w:val="es-MX"/>
          </w:rPr>
          <w:t>2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  <w:szCs w:val="28"/>
            <w:lang w:val="es-MX"/>
          </w:rPr>
          <w:t>Descripción General</w:t>
        </w:r>
        <w:r w:rsidR="00EC7A62">
          <w:rPr>
            <w:noProof/>
            <w:webHidden/>
          </w:rPr>
          <w:tab/>
        </w:r>
      </w:hyperlink>
      <w:r w:rsidR="009C189F">
        <w:t>3</w:t>
      </w:r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49" w:history="1">
        <w:r w:rsidR="00EC7A62">
          <w:rPr>
            <w:rStyle w:val="Hipervnculo"/>
            <w:noProof/>
          </w:rPr>
          <w:t>2.1.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</w:rPr>
          <w:t>Descripción general del sistema</w:t>
        </w:r>
        <w:r w:rsidR="00EC7A62">
          <w:rPr>
            <w:noProof/>
            <w:webHidden/>
          </w:rPr>
          <w:tab/>
        </w:r>
      </w:hyperlink>
      <w:r w:rsidR="009C189F">
        <w:t>3</w:t>
      </w:r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0" w:history="1">
        <w:r w:rsidR="00EC7A62">
          <w:rPr>
            <w:rStyle w:val="Hipervnculo"/>
            <w:noProof/>
          </w:rPr>
          <w:t>2.2.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</w:rPr>
          <w:t>Alcance</w:t>
        </w:r>
        <w:r w:rsidR="00EC7A62">
          <w:rPr>
            <w:noProof/>
            <w:webHidden/>
          </w:rPr>
          <w:tab/>
        </w:r>
      </w:hyperlink>
      <w:r w:rsidR="009C189F">
        <w:t>3</w:t>
      </w:r>
      <w:r w:rsidR="00EC3219">
        <w:t xml:space="preserve"> </w:t>
      </w:r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1" w:history="1">
        <w:r w:rsidR="00EC7A62">
          <w:rPr>
            <w:rStyle w:val="Hipervnculo"/>
            <w:noProof/>
          </w:rPr>
          <w:t>2.3.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</w:rPr>
          <w:t>Características del usuario</w:t>
        </w:r>
        <w:r w:rsidR="00EC7A62">
          <w:rPr>
            <w:noProof/>
            <w:webHidden/>
          </w:rPr>
          <w:tab/>
        </w:r>
        <w:r w:rsidR="009C189F">
          <w:rPr>
            <w:noProof/>
            <w:webHidden/>
          </w:rPr>
          <w:t>4</w:t>
        </w:r>
      </w:hyperlink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2" w:history="1">
        <w:r w:rsidR="00EC7A62">
          <w:rPr>
            <w:rStyle w:val="Hipervnculo"/>
            <w:noProof/>
          </w:rPr>
          <w:t>2.4.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</w:rPr>
          <w:t>Interfaz con otros sistemas y/o dispositivos de hardware</w:t>
        </w:r>
        <w:r w:rsidR="00EC7A62">
          <w:rPr>
            <w:noProof/>
            <w:webHidden/>
          </w:rPr>
          <w:tab/>
        </w:r>
      </w:hyperlink>
      <w:r w:rsidR="009C189F">
        <w:t>4</w:t>
      </w:r>
    </w:p>
    <w:p w:rsidR="00EC7A62" w:rsidRDefault="00711DDC" w:rsidP="00EC7A62">
      <w:pPr>
        <w:pStyle w:val="TD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4" w:history="1">
        <w:r w:rsidR="00EC7A62">
          <w:rPr>
            <w:rStyle w:val="Hipervnculo"/>
            <w:noProof/>
            <w:szCs w:val="28"/>
            <w:lang w:val="es-MX"/>
          </w:rPr>
          <w:t>3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  <w:szCs w:val="28"/>
            <w:lang w:val="es-MX"/>
          </w:rPr>
          <w:t>Requerimientos</w:t>
        </w:r>
        <w:r w:rsidR="00EC7A62">
          <w:rPr>
            <w:noProof/>
            <w:webHidden/>
          </w:rPr>
          <w:tab/>
        </w:r>
      </w:hyperlink>
      <w:r w:rsidR="009C189F">
        <w:t>4</w:t>
      </w:r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5" w:history="1">
        <w:r w:rsidR="00EC7A62">
          <w:rPr>
            <w:rStyle w:val="Hipervnculo"/>
            <w:noProof/>
          </w:rPr>
          <w:t>3.1.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</w:rPr>
          <w:t>Requerimientos Funcionales</w:t>
        </w:r>
        <w:r w:rsidR="00EC7A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A62">
          <w:rPr>
            <w:noProof/>
            <w:webHidden/>
          </w:rPr>
          <w:instrText xml:space="preserve"> PAGEREF _Toc70160355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  <w:r w:rsidR="009C189F">
        <w:t>5</w:t>
      </w:r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6" w:history="1">
        <w:r w:rsidR="00EC7A62">
          <w:rPr>
            <w:rStyle w:val="Hipervnculo"/>
            <w:noProof/>
          </w:rPr>
          <w:t>3.2.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</w:rPr>
          <w:t>Requerimientos No Funcionales</w:t>
        </w:r>
        <w:r w:rsidR="00EC7A62">
          <w:rPr>
            <w:noProof/>
            <w:webHidden/>
          </w:rPr>
          <w:tab/>
        </w:r>
      </w:hyperlink>
      <w:r w:rsidR="009C189F">
        <w:t>5</w:t>
      </w:r>
    </w:p>
    <w:p w:rsidR="00EC7A62" w:rsidRDefault="00711DDC" w:rsidP="00EC7A62">
      <w:pPr>
        <w:pStyle w:val="TD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8" w:history="1">
        <w:r w:rsidR="00EC7A62">
          <w:rPr>
            <w:rStyle w:val="Hipervnculo"/>
            <w:noProof/>
            <w:szCs w:val="28"/>
            <w:lang w:val="es-MX"/>
          </w:rPr>
          <w:t>4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  <w:szCs w:val="28"/>
            <w:lang w:val="es-MX"/>
          </w:rPr>
          <w:t>Análisis</w:t>
        </w:r>
        <w:r w:rsidR="00EC7A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A62">
          <w:rPr>
            <w:noProof/>
            <w:webHidden/>
          </w:rPr>
          <w:instrText xml:space="preserve"> PAGEREF _Toc70160358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  <w:r w:rsidR="009C189F">
        <w:t>5</w:t>
      </w:r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9" w:history="1">
        <w:r w:rsidR="00EC7A62">
          <w:rPr>
            <w:rStyle w:val="Hipervnculo"/>
            <w:noProof/>
          </w:rPr>
          <w:t>4.1.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</w:rPr>
          <w:t>Visión General</w:t>
        </w:r>
        <w:r w:rsidR="00EC7A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A62">
          <w:rPr>
            <w:noProof/>
            <w:webHidden/>
          </w:rPr>
          <w:instrText xml:space="preserve"> PAGEREF _Toc70160359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  <w:r w:rsidR="009C189F">
        <w:t>5</w:t>
      </w:r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60" w:history="1">
        <w:r w:rsidR="00EC7A62">
          <w:rPr>
            <w:rStyle w:val="Hipervnculo"/>
            <w:noProof/>
          </w:rPr>
          <w:t>4.2.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</w:rPr>
          <w:t>Actores</w:t>
        </w:r>
        <w:r w:rsidR="00EC7A62">
          <w:rPr>
            <w:noProof/>
            <w:webHidden/>
          </w:rPr>
          <w:tab/>
        </w:r>
      </w:hyperlink>
      <w:r w:rsidR="009C189F">
        <w:t>5</w:t>
      </w:r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61" w:history="1">
        <w:r w:rsidR="00EC7A62">
          <w:rPr>
            <w:rStyle w:val="Hipervnculo"/>
            <w:noProof/>
          </w:rPr>
          <w:t>4.3.</w:t>
        </w:r>
        <w:r w:rsidR="00EC7A62">
          <w:rPr>
            <w:rFonts w:ascii="Times New Roman" w:hAnsi="Times New Roman"/>
            <w:noProof/>
            <w:sz w:val="24"/>
            <w:lang w:val="es-ES"/>
          </w:rPr>
          <w:tab/>
        </w:r>
        <w:r w:rsidR="00EC7A62">
          <w:rPr>
            <w:rStyle w:val="Hipervnculo"/>
            <w:noProof/>
          </w:rPr>
          <w:t>Modelo de Dominio</w:t>
        </w:r>
        <w:r w:rsidR="00EC7A62">
          <w:rPr>
            <w:noProof/>
            <w:webHidden/>
          </w:rPr>
          <w:tab/>
        </w:r>
      </w:hyperlink>
      <w:r w:rsidR="009C189F">
        <w:t>5</w:t>
      </w:r>
    </w:p>
    <w:p w:rsidR="00EC7A62" w:rsidRDefault="00711DDC" w:rsidP="00EC7A62">
      <w:pPr>
        <w:pStyle w:val="TD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r>
        <w:fldChar w:fldCharType="begin"/>
      </w:r>
      <w:r>
        <w:instrText>HYPERLINK \l "_Toc70160365"</w:instrText>
      </w:r>
      <w:r>
        <w:fldChar w:fldCharType="separate"/>
      </w:r>
      <w:r w:rsidR="00EC7A62">
        <w:rPr>
          <w:rStyle w:val="Hipervnculo"/>
          <w:noProof/>
        </w:rPr>
        <w:t>5.1.</w:t>
      </w:r>
      <w:r w:rsidR="00EC7A62">
        <w:rPr>
          <w:rFonts w:ascii="Times New Roman" w:hAnsi="Times New Roman"/>
          <w:noProof/>
          <w:sz w:val="24"/>
          <w:lang w:val="es-ES"/>
        </w:rPr>
        <w:tab/>
      </w:r>
      <w:r w:rsidR="00EC7A62">
        <w:rPr>
          <w:rStyle w:val="Hipervnculo"/>
          <w:noProof/>
        </w:rPr>
        <w:t>Glosario</w:t>
      </w:r>
      <w:r w:rsidR="00EC7A62">
        <w:rPr>
          <w:noProof/>
          <w:webHidden/>
        </w:rPr>
        <w:tab/>
      </w:r>
      <w:r>
        <w:fldChar w:fldCharType="end"/>
      </w:r>
      <w:r w:rsidR="009C189F">
        <w:t>5</w:t>
      </w:r>
    </w:p>
    <w:p w:rsidR="00EC7A62" w:rsidRDefault="00711DDC" w:rsidP="00EC7A62">
      <w:r>
        <w:fldChar w:fldCharType="end"/>
      </w:r>
    </w:p>
    <w:p w:rsidR="00EC7A62" w:rsidRDefault="00EC7A62" w:rsidP="00EC7A62"/>
    <w:p w:rsidR="00EC7A62" w:rsidRDefault="00EC7A62" w:rsidP="00EC7A62"/>
    <w:p w:rsidR="00EC7A62" w:rsidRDefault="00EC7A62" w:rsidP="00EC7A62"/>
    <w:p w:rsidR="00EC7A62" w:rsidRDefault="00EC7A62" w:rsidP="00EC7A62">
      <w:r>
        <w:br w:type="page"/>
      </w:r>
    </w:p>
    <w:p w:rsidR="00EC7A62" w:rsidRPr="007A7804" w:rsidRDefault="00EC7A62" w:rsidP="00EC7A62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1. iNTRODUCCIÓN</w:t>
      </w:r>
    </w:p>
    <w:p w:rsidR="00EC7A62" w:rsidRDefault="00EC7A62" w:rsidP="00EC7A62"/>
    <w:p w:rsidR="00EC7A62" w:rsidRDefault="00EC7A62" w:rsidP="00EC7A62">
      <w:pPr>
        <w:pStyle w:val="Textoindependiente"/>
        <w:rPr>
          <w:rFonts w:ascii="Tahoma" w:hAnsi="Tahoma" w:cs="Tahoma"/>
        </w:rPr>
      </w:pPr>
      <w:r w:rsidRPr="00EC7A62">
        <w:rPr>
          <w:rFonts w:ascii="Tahoma" w:hAnsi="Tahoma" w:cs="Tahoma"/>
        </w:rPr>
        <w:t xml:space="preserve">Esta sección provee un resumen a toda </w:t>
      </w:r>
      <w:smartTag w:uri="urn:schemas-microsoft-com:office:smarttags" w:element="PersonName">
        <w:smartTagPr>
          <w:attr w:name="ProductID" w:val="la ERS"/>
        </w:smartTagPr>
        <w:r w:rsidRPr="00EC7A62">
          <w:rPr>
            <w:rFonts w:ascii="Tahoma" w:hAnsi="Tahoma" w:cs="Tahoma"/>
          </w:rPr>
          <w:t>la ERS</w:t>
        </w:r>
      </w:smartTag>
      <w:r w:rsidRPr="00EC7A62">
        <w:rPr>
          <w:rFonts w:ascii="Tahoma" w:hAnsi="Tahoma" w:cs="Tahoma"/>
        </w:rPr>
        <w:t>, indica documentos relacionados, las personas destinatarias de este documento y los participantes en su elaboración.</w:t>
      </w:r>
    </w:p>
    <w:p w:rsidR="00EC7A62" w:rsidRDefault="00EC7A62" w:rsidP="00EC7A62">
      <w:pPr>
        <w:pStyle w:val="Textoindependiente"/>
        <w:rPr>
          <w:rFonts w:ascii="Tahoma" w:hAnsi="Tahoma" w:cs="Tahoma"/>
        </w:rPr>
      </w:pPr>
    </w:p>
    <w:p w:rsidR="00EC7A62" w:rsidRPr="007A7804" w:rsidRDefault="00EC7A62" w:rsidP="00EC7A62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1.1. oBJETIVO</w:t>
      </w:r>
    </w:p>
    <w:p w:rsidR="00EC7A62" w:rsidRDefault="00EC7A62" w:rsidP="00EC7A62"/>
    <w:p w:rsidR="00EC7A62" w:rsidRPr="00860A6B" w:rsidRDefault="00EC7A62" w:rsidP="00EC7A62">
      <w:pPr>
        <w:pStyle w:val="Textoindependiente"/>
        <w:rPr>
          <w:rFonts w:ascii="Tahoma" w:hAnsi="Tahoma" w:cs="Tahoma"/>
        </w:rPr>
      </w:pPr>
      <w:r w:rsidRPr="00860A6B">
        <w:rPr>
          <w:rFonts w:ascii="Tahoma" w:hAnsi="Tahoma" w:cs="Tahoma"/>
        </w:rPr>
        <w:t>La presente ERS describe la funcionalidad externa requerida para el Software destinado al &lt;&lt;Proyecto -</w:t>
      </w:r>
      <w:r w:rsidR="00AD25AA">
        <w:rPr>
          <w:rFonts w:ascii="Tahoma" w:hAnsi="Tahoma" w:cs="Tahoma"/>
        </w:rPr>
        <w:t>Tecper</w:t>
      </w:r>
      <w:r w:rsidRPr="00860A6B">
        <w:rPr>
          <w:rFonts w:ascii="Tahoma" w:hAnsi="Tahoma" w:cs="Tahoma"/>
        </w:rPr>
        <w:t>&gt;&gt;.</w:t>
      </w:r>
    </w:p>
    <w:p w:rsidR="00EC7A62" w:rsidRPr="00860A6B" w:rsidRDefault="00EC7A62" w:rsidP="00EC7A62">
      <w:pPr>
        <w:pStyle w:val="Textoindependiente"/>
        <w:rPr>
          <w:rFonts w:ascii="Tahoma" w:hAnsi="Tahoma" w:cs="Tahoma"/>
        </w:rPr>
      </w:pPr>
      <w:r w:rsidRPr="00860A6B">
        <w:rPr>
          <w:rFonts w:ascii="Tahoma" w:hAnsi="Tahoma" w:cs="Tahoma"/>
        </w:rPr>
        <w:t>También describe los requerimientos no funcionales, restricciones del proceso otras limitaciones y factores necesarios para proveer una completa y comprensible descripción de los requerimientos del software.</w:t>
      </w:r>
    </w:p>
    <w:p w:rsidR="00860A6B" w:rsidRDefault="00860A6B" w:rsidP="00EC7A62">
      <w:pPr>
        <w:pStyle w:val="Textoindependiente"/>
      </w:pPr>
    </w:p>
    <w:p w:rsidR="00860A6B" w:rsidRPr="007A7804" w:rsidRDefault="00860A6B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1.2. dESTINATARIOS</w:t>
      </w:r>
    </w:p>
    <w:p w:rsidR="00860A6B" w:rsidRDefault="00860A6B" w:rsidP="00860A6B">
      <w:pPr>
        <w:pStyle w:val="Textoindependiente"/>
      </w:pPr>
    </w:p>
    <w:p w:rsidR="00860A6B" w:rsidRPr="00860A6B" w:rsidRDefault="00860A6B" w:rsidP="00860A6B">
      <w:pPr>
        <w:pStyle w:val="Textoindependiente"/>
        <w:rPr>
          <w:rFonts w:ascii="Tahoma" w:hAnsi="Tahoma" w:cs="Tahoma"/>
        </w:rPr>
      </w:pPr>
      <w:r w:rsidRPr="00860A6B">
        <w:rPr>
          <w:rFonts w:ascii="Tahoma" w:hAnsi="Tahoma" w:cs="Tahoma"/>
        </w:rPr>
        <w:t xml:space="preserve">El presente documento está destinado a las siguientes personas: </w:t>
      </w:r>
    </w:p>
    <w:p w:rsidR="00860A6B" w:rsidRPr="00860A6B" w:rsidRDefault="00AB4A2C" w:rsidP="00860A6B">
      <w:pPr>
        <w:pStyle w:val="Textoindependiente"/>
        <w:ind w:firstLine="540"/>
        <w:rPr>
          <w:rFonts w:ascii="Tahoma" w:hAnsi="Tahoma" w:cs="Tahoma"/>
        </w:rPr>
      </w:pPr>
      <w:r>
        <w:rPr>
          <w:rFonts w:ascii="Tahoma" w:hAnsi="Tahoma" w:cs="Tahoma"/>
        </w:rPr>
        <w:t>Vanesa Dellacqua e Ignacio Jonas, docentes de</w:t>
      </w:r>
      <w:r w:rsidR="00934118">
        <w:rPr>
          <w:rFonts w:ascii="Tahoma" w:hAnsi="Tahoma" w:cs="Tahoma"/>
        </w:rPr>
        <w:t xml:space="preserve"> la </w:t>
      </w:r>
      <w:r w:rsidR="00BE495B">
        <w:rPr>
          <w:rFonts w:ascii="Tahoma" w:hAnsi="Tahoma" w:cs="Tahoma"/>
        </w:rPr>
        <w:t>cátedra</w:t>
      </w:r>
      <w:r w:rsidR="00934118">
        <w:rPr>
          <w:rFonts w:ascii="Tahoma" w:hAnsi="Tahoma" w:cs="Tahoma"/>
        </w:rPr>
        <w:t xml:space="preserve"> </w:t>
      </w:r>
      <w:r w:rsidR="00BE495B">
        <w:rPr>
          <w:rFonts w:ascii="Tahoma" w:hAnsi="Tahoma" w:cs="Tahoma"/>
        </w:rPr>
        <w:t>Programación</w:t>
      </w:r>
      <w:r>
        <w:rPr>
          <w:rFonts w:ascii="Tahoma" w:hAnsi="Tahoma" w:cs="Tahoma"/>
        </w:rPr>
        <w:t xml:space="preserve"> Web I, materia correspondiente a la Tecnicatura Universitaria en </w:t>
      </w:r>
      <w:r w:rsidR="00BE495B">
        <w:rPr>
          <w:rFonts w:ascii="Tahoma" w:hAnsi="Tahoma" w:cs="Tahoma"/>
        </w:rPr>
        <w:t>Programación</w:t>
      </w:r>
      <w:r>
        <w:rPr>
          <w:rFonts w:ascii="Tahoma" w:hAnsi="Tahoma" w:cs="Tahoma"/>
        </w:rPr>
        <w:t xml:space="preserve"> y </w:t>
      </w:r>
      <w:r w:rsidR="00BE495B">
        <w:rPr>
          <w:rFonts w:ascii="Tahoma" w:hAnsi="Tahoma" w:cs="Tahoma"/>
        </w:rPr>
        <w:t>Administración</w:t>
      </w:r>
      <w:r>
        <w:rPr>
          <w:rFonts w:ascii="Tahoma" w:hAnsi="Tahoma" w:cs="Tahoma"/>
        </w:rPr>
        <w:t xml:space="preserve"> de Redes.</w:t>
      </w:r>
    </w:p>
    <w:p w:rsidR="00860A6B" w:rsidRDefault="00860A6B" w:rsidP="00860A6B">
      <w:pPr>
        <w:pStyle w:val="Textoindependiente"/>
        <w:rPr>
          <w:rFonts w:ascii="Tahoma" w:hAnsi="Tahoma" w:cs="Tahoma"/>
        </w:rPr>
      </w:pPr>
    </w:p>
    <w:p w:rsidR="00860A6B" w:rsidRPr="007A7804" w:rsidRDefault="00860A6B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1.3. pARTICIPANTES</w:t>
      </w:r>
    </w:p>
    <w:p w:rsidR="00860A6B" w:rsidRDefault="00860A6B" w:rsidP="00860A6B">
      <w:pPr>
        <w:pStyle w:val="Textoindependiente"/>
        <w:rPr>
          <w:rFonts w:ascii="Tahoma" w:hAnsi="Tahoma" w:cs="Tahoma"/>
        </w:rPr>
      </w:pPr>
    </w:p>
    <w:p w:rsidR="00860A6B" w:rsidRPr="00860A6B" w:rsidRDefault="00860A6B" w:rsidP="00860A6B">
      <w:pPr>
        <w:pStyle w:val="Textoindependiente"/>
        <w:rPr>
          <w:rFonts w:ascii="Tahoma" w:hAnsi="Tahoma" w:cs="Tahoma"/>
        </w:rPr>
      </w:pPr>
      <w:r w:rsidRPr="00860A6B">
        <w:rPr>
          <w:rFonts w:ascii="Tahoma" w:hAnsi="Tahoma" w:cs="Tahoma"/>
        </w:rPr>
        <w:t>Las siguientes personas han participado en las actividades de especificación de requerimientos:</w:t>
      </w:r>
    </w:p>
    <w:p w:rsidR="00860A6B" w:rsidRDefault="00673802" w:rsidP="00673802">
      <w:pPr>
        <w:pStyle w:val="Textoindependien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Perez, Hugo Ricardo. Creación, diseño y desarrollo.</w:t>
      </w:r>
    </w:p>
    <w:p w:rsidR="00673802" w:rsidRPr="00860A6B" w:rsidRDefault="00673802" w:rsidP="00673802">
      <w:pPr>
        <w:pStyle w:val="Textoindependiente"/>
        <w:ind w:left="1068"/>
        <w:rPr>
          <w:rFonts w:ascii="Tahoma" w:hAnsi="Tahoma" w:cs="Tahoma"/>
        </w:rPr>
      </w:pPr>
    </w:p>
    <w:p w:rsidR="00860A6B" w:rsidRPr="007A7804" w:rsidRDefault="00860A6B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1.4. dOCUMENTOS RELACIONADOS</w:t>
      </w:r>
    </w:p>
    <w:p w:rsidR="00860A6B" w:rsidRDefault="00860A6B" w:rsidP="00EC7A62"/>
    <w:p w:rsidR="00860A6B" w:rsidRPr="00860A6B" w:rsidRDefault="00860A6B" w:rsidP="00860A6B">
      <w:pPr>
        <w:pStyle w:val="Textoindependiente"/>
        <w:rPr>
          <w:rFonts w:ascii="Tahoma" w:hAnsi="Tahoma" w:cs="Tahoma"/>
        </w:rPr>
      </w:pPr>
      <w:r w:rsidRPr="00860A6B">
        <w:rPr>
          <w:rFonts w:ascii="Tahoma" w:hAnsi="Tahoma" w:cs="Tahoma"/>
        </w:rPr>
        <w:t xml:space="preserve">Los siguientes documentos se encuentran relacionados con </w:t>
      </w:r>
      <w:smartTag w:uri="urn:schemas-microsoft-com:office:smarttags" w:element="PersonName">
        <w:smartTagPr>
          <w:attr w:name="ProductID" w:val="LA PRESENTE ERS"/>
        </w:smartTagPr>
        <w:r w:rsidRPr="00860A6B">
          <w:rPr>
            <w:rFonts w:ascii="Tahoma" w:hAnsi="Tahoma" w:cs="Tahoma"/>
          </w:rPr>
          <w:t>la presente ERS</w:t>
        </w:r>
      </w:smartTag>
      <w:r w:rsidRPr="00860A6B">
        <w:rPr>
          <w:rFonts w:ascii="Tahoma" w:hAnsi="Tahoma" w:cs="Tahoma"/>
        </w:rPr>
        <w:t>:</w:t>
      </w:r>
    </w:p>
    <w:p w:rsidR="00860A6B" w:rsidRPr="00860A6B" w:rsidRDefault="00860A6B" w:rsidP="00860A6B">
      <w:pPr>
        <w:pStyle w:val="Textoindependiente"/>
        <w:ind w:firstLine="708"/>
        <w:rPr>
          <w:rFonts w:ascii="Tahoma" w:hAnsi="Tahoma" w:cs="Tahoma"/>
        </w:rPr>
      </w:pPr>
      <w:r w:rsidRPr="00860A6B">
        <w:rPr>
          <w:rFonts w:ascii="Tahoma" w:hAnsi="Tahoma" w:cs="Tahoma"/>
        </w:rPr>
        <w:t xml:space="preserve">1. </w:t>
      </w:r>
      <w:hyperlink r:id="rId7" w:history="1">
        <w:r w:rsidR="00EA7112" w:rsidRPr="00270943">
          <w:rPr>
            <w:rStyle w:val="Hipervnculo"/>
            <w:rFonts w:ascii="Tahoma" w:hAnsi="Tahoma" w:cs="Tahoma"/>
          </w:rPr>
          <w:t>Diagrama de Entidades</w:t>
        </w:r>
        <w:r w:rsidR="00EA7112" w:rsidRPr="00270943">
          <w:rPr>
            <w:rStyle w:val="Hipervnculo"/>
            <w:rFonts w:ascii="Tahoma" w:hAnsi="Tahoma" w:cs="Tahoma"/>
          </w:rPr>
          <w:t xml:space="preserve"> </w:t>
        </w:r>
        <w:r w:rsidR="00EA7112" w:rsidRPr="00270943">
          <w:rPr>
            <w:rStyle w:val="Hipervnculo"/>
            <w:rFonts w:ascii="Tahoma" w:hAnsi="Tahoma" w:cs="Tahoma"/>
          </w:rPr>
          <w:t>y Rel</w:t>
        </w:r>
        <w:r w:rsidR="00EA7112" w:rsidRPr="00270943">
          <w:rPr>
            <w:rStyle w:val="Hipervnculo"/>
            <w:rFonts w:ascii="Tahoma" w:hAnsi="Tahoma" w:cs="Tahoma"/>
          </w:rPr>
          <w:t>a</w:t>
        </w:r>
        <w:r w:rsidR="00EA7112" w:rsidRPr="00270943">
          <w:rPr>
            <w:rStyle w:val="Hipervnculo"/>
            <w:rFonts w:ascii="Tahoma" w:hAnsi="Tahoma" w:cs="Tahoma"/>
          </w:rPr>
          <w:t>ciones.</w:t>
        </w:r>
      </w:hyperlink>
    </w:p>
    <w:p w:rsidR="00860A6B" w:rsidRDefault="00860A6B" w:rsidP="00860A6B">
      <w:pPr>
        <w:pStyle w:val="Textoindependiente"/>
        <w:ind w:firstLine="708"/>
        <w:rPr>
          <w:rFonts w:ascii="Tahoma" w:hAnsi="Tahoma" w:cs="Tahoma"/>
        </w:rPr>
      </w:pPr>
      <w:r w:rsidRPr="00860A6B">
        <w:rPr>
          <w:rFonts w:ascii="Tahoma" w:hAnsi="Tahoma" w:cs="Tahoma"/>
        </w:rPr>
        <w:t xml:space="preserve">2. </w:t>
      </w:r>
      <w:hyperlink r:id="rId8" w:history="1">
        <w:r w:rsidR="00067245" w:rsidRPr="00270943">
          <w:rPr>
            <w:rStyle w:val="Hipervnculo"/>
            <w:rFonts w:ascii="Tahoma" w:hAnsi="Tahoma" w:cs="Tahoma"/>
          </w:rPr>
          <w:t xml:space="preserve">Diagrama de </w:t>
        </w:r>
        <w:r w:rsidR="00067245" w:rsidRPr="00270943">
          <w:rPr>
            <w:rStyle w:val="Hipervnculo"/>
            <w:rFonts w:ascii="Tahoma" w:hAnsi="Tahoma" w:cs="Tahoma"/>
          </w:rPr>
          <w:t>c</w:t>
        </w:r>
        <w:r w:rsidR="00067245" w:rsidRPr="00270943">
          <w:rPr>
            <w:rStyle w:val="Hipervnculo"/>
            <w:rFonts w:ascii="Tahoma" w:hAnsi="Tahoma" w:cs="Tahoma"/>
          </w:rPr>
          <w:t>asos</w:t>
        </w:r>
        <w:r w:rsidR="00067245" w:rsidRPr="00270943">
          <w:rPr>
            <w:rStyle w:val="Hipervnculo"/>
            <w:rFonts w:ascii="Tahoma" w:hAnsi="Tahoma" w:cs="Tahoma"/>
          </w:rPr>
          <w:t xml:space="preserve"> </w:t>
        </w:r>
        <w:r w:rsidR="00067245" w:rsidRPr="00270943">
          <w:rPr>
            <w:rStyle w:val="Hipervnculo"/>
            <w:rFonts w:ascii="Tahoma" w:hAnsi="Tahoma" w:cs="Tahoma"/>
          </w:rPr>
          <w:t>d</w:t>
        </w:r>
        <w:r w:rsidR="00067245" w:rsidRPr="00270943">
          <w:rPr>
            <w:rStyle w:val="Hipervnculo"/>
            <w:rFonts w:ascii="Tahoma" w:hAnsi="Tahoma" w:cs="Tahoma"/>
          </w:rPr>
          <w:t>e</w:t>
        </w:r>
        <w:r w:rsidR="00067245" w:rsidRPr="00270943">
          <w:rPr>
            <w:rStyle w:val="Hipervnculo"/>
            <w:rFonts w:ascii="Tahoma" w:hAnsi="Tahoma" w:cs="Tahoma"/>
          </w:rPr>
          <w:t xml:space="preserve"> uso.</w:t>
        </w:r>
      </w:hyperlink>
    </w:p>
    <w:p w:rsidR="00067245" w:rsidRDefault="00067245" w:rsidP="00860A6B">
      <w:pPr>
        <w:pStyle w:val="Textoindependiente"/>
        <w:ind w:firstLine="708"/>
      </w:pPr>
      <w:r>
        <w:rPr>
          <w:rFonts w:ascii="Tahoma" w:hAnsi="Tahoma" w:cs="Tahoma"/>
        </w:rPr>
        <w:t xml:space="preserve">3. </w:t>
      </w:r>
      <w:hyperlink r:id="rId9" w:history="1">
        <w:r w:rsidRPr="00270943">
          <w:rPr>
            <w:rStyle w:val="Hipervnculo"/>
            <w:rFonts w:ascii="Tahoma" w:hAnsi="Tahoma" w:cs="Tahoma"/>
          </w:rPr>
          <w:t>Representación de</w:t>
        </w:r>
        <w:r w:rsidRPr="00270943">
          <w:rPr>
            <w:rStyle w:val="Hipervnculo"/>
            <w:rFonts w:ascii="Tahoma" w:hAnsi="Tahoma" w:cs="Tahoma"/>
          </w:rPr>
          <w:t xml:space="preserve"> </w:t>
        </w:r>
        <w:r w:rsidRPr="00270943">
          <w:rPr>
            <w:rStyle w:val="Hipervnculo"/>
            <w:rFonts w:ascii="Tahoma" w:hAnsi="Tahoma" w:cs="Tahoma"/>
          </w:rPr>
          <w:t>casos d</w:t>
        </w:r>
        <w:r w:rsidRPr="00270943">
          <w:rPr>
            <w:rStyle w:val="Hipervnculo"/>
            <w:rFonts w:ascii="Tahoma" w:hAnsi="Tahoma" w:cs="Tahoma"/>
          </w:rPr>
          <w:t>e</w:t>
        </w:r>
        <w:r w:rsidRPr="00270943">
          <w:rPr>
            <w:rStyle w:val="Hipervnculo"/>
            <w:rFonts w:ascii="Tahoma" w:hAnsi="Tahoma" w:cs="Tahoma"/>
          </w:rPr>
          <w:t xml:space="preserve"> </w:t>
        </w:r>
        <w:r w:rsidRPr="00270943">
          <w:rPr>
            <w:rStyle w:val="Hipervnculo"/>
            <w:rFonts w:ascii="Tahoma" w:hAnsi="Tahoma" w:cs="Tahoma"/>
          </w:rPr>
          <w:t>uso.</w:t>
        </w:r>
      </w:hyperlink>
    </w:p>
    <w:p w:rsidR="00860A6B" w:rsidRDefault="00860A6B" w:rsidP="00860A6B">
      <w:pPr>
        <w:pStyle w:val="Textoindependiente"/>
        <w:ind w:firstLine="708"/>
      </w:pPr>
    </w:p>
    <w:p w:rsidR="00860A6B" w:rsidRDefault="00860A6B" w:rsidP="00E50085">
      <w:pPr>
        <w:pStyle w:val="Textoindependiente"/>
      </w:pPr>
    </w:p>
    <w:p w:rsidR="00860A6B" w:rsidRPr="007A7804" w:rsidRDefault="00860A6B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2. DESCRIPCIÓN GENERAL</w:t>
      </w:r>
    </w:p>
    <w:p w:rsidR="00860A6B" w:rsidRDefault="00860A6B" w:rsidP="00860A6B"/>
    <w:p w:rsidR="00860A6B" w:rsidRPr="00860A6B" w:rsidRDefault="00860A6B" w:rsidP="00860A6B">
      <w:pPr>
        <w:pStyle w:val="Textoindependiente"/>
        <w:rPr>
          <w:rFonts w:ascii="Tahoma" w:hAnsi="Tahoma" w:cs="Tahoma"/>
        </w:rPr>
      </w:pPr>
      <w:r w:rsidRPr="00860A6B">
        <w:rPr>
          <w:rFonts w:ascii="Tahoma" w:hAnsi="Tahoma" w:cs="Tahoma"/>
        </w:rPr>
        <w:t xml:space="preserve">Esta sección de </w:t>
      </w:r>
      <w:smartTag w:uri="urn:schemas-microsoft-com:office:smarttags" w:element="PersonName">
        <w:smartTagPr>
          <w:attr w:name="ProductID" w:val="la ERS"/>
        </w:smartTagPr>
        <w:r w:rsidRPr="00860A6B">
          <w:rPr>
            <w:rFonts w:ascii="Tahoma" w:hAnsi="Tahoma" w:cs="Tahoma"/>
          </w:rPr>
          <w:t>la ERS</w:t>
        </w:r>
      </w:smartTag>
      <w:r w:rsidRPr="00860A6B">
        <w:rPr>
          <w:rFonts w:ascii="Tahoma" w:hAnsi="Tahoma" w:cs="Tahoma"/>
        </w:rPr>
        <w:t xml:space="preserve"> describe aspectos generales que afectan al producto y sus requerimientos. En esta sección no se incluyen requerimientos específicos. En vez de ello se </w:t>
      </w:r>
      <w:r w:rsidR="00831863" w:rsidRPr="00860A6B">
        <w:rPr>
          <w:rFonts w:ascii="Tahoma" w:hAnsi="Tahoma" w:cs="Tahoma"/>
        </w:rPr>
        <w:t>provee</w:t>
      </w:r>
      <w:r w:rsidRPr="00860A6B">
        <w:rPr>
          <w:rFonts w:ascii="Tahoma" w:hAnsi="Tahoma" w:cs="Tahoma"/>
        </w:rPr>
        <w:t xml:space="preserve"> una base para facilitar la comprensión de los requerimientos detallados en la sección siguiente.</w:t>
      </w:r>
    </w:p>
    <w:p w:rsidR="00860A6B" w:rsidRDefault="00860A6B" w:rsidP="00860A6B">
      <w:pPr>
        <w:pStyle w:val="Textoindependiente"/>
      </w:pPr>
    </w:p>
    <w:p w:rsidR="00860A6B" w:rsidRPr="007A7804" w:rsidRDefault="00860A6B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2.2. aLCANCE</w:t>
      </w:r>
    </w:p>
    <w:p w:rsidR="00860A6B" w:rsidRDefault="00860A6B" w:rsidP="00860A6B">
      <w:pPr>
        <w:pStyle w:val="Textoindependiente"/>
      </w:pPr>
    </w:p>
    <w:p w:rsidR="00860A6B" w:rsidRPr="00860A6B" w:rsidRDefault="000951C0" w:rsidP="00860A6B">
      <w:pPr>
        <w:pStyle w:val="Textoindependiente"/>
        <w:rPr>
          <w:rFonts w:ascii="Tahoma" w:hAnsi="Tahoma" w:cs="Tahoma"/>
        </w:rPr>
      </w:pPr>
      <w:r>
        <w:rPr>
          <w:rFonts w:ascii="Tahoma" w:hAnsi="Tahoma" w:cs="Tahoma"/>
        </w:rPr>
        <w:t>El alcance del sistema se expone a continuación:</w:t>
      </w:r>
    </w:p>
    <w:p w:rsidR="00860A6B" w:rsidRPr="00860A6B" w:rsidRDefault="00860A6B" w:rsidP="00860A6B">
      <w:pPr>
        <w:pStyle w:val="IFS02"/>
        <w:rPr>
          <w:rFonts w:ascii="Tahoma" w:hAnsi="Tahoma" w:cs="Tahoma"/>
          <w:sz w:val="20"/>
          <w:lang w:val="es-MX"/>
        </w:rPr>
      </w:pPr>
      <w:r w:rsidRPr="00860A6B">
        <w:rPr>
          <w:rFonts w:ascii="Tahoma" w:hAnsi="Tahoma" w:cs="Tahoma"/>
          <w:sz w:val="20"/>
          <w:lang w:val="es-MX"/>
        </w:rPr>
        <w:t>Funciones incluidas</w:t>
      </w:r>
    </w:p>
    <w:p w:rsidR="00860A6B" w:rsidRDefault="00860A6B" w:rsidP="00860A6B">
      <w:pPr>
        <w:pStyle w:val="Lista"/>
        <w:rPr>
          <w:rFonts w:ascii="Tahoma" w:hAnsi="Tahoma" w:cs="Tahoma"/>
          <w:szCs w:val="20"/>
          <w:lang w:val="es-MX"/>
        </w:rPr>
      </w:pPr>
      <w:r w:rsidRPr="00860A6B">
        <w:rPr>
          <w:rFonts w:ascii="Tahoma" w:hAnsi="Tahoma" w:cs="Tahoma"/>
          <w:szCs w:val="20"/>
          <w:lang w:val="es-MX"/>
        </w:rPr>
        <w:t>1.</w:t>
      </w:r>
      <w:r w:rsidR="00255299">
        <w:rPr>
          <w:rFonts w:ascii="Tahoma" w:hAnsi="Tahoma" w:cs="Tahoma"/>
          <w:szCs w:val="20"/>
          <w:lang w:val="es-MX"/>
        </w:rPr>
        <w:t xml:space="preserve"> Administración de secciones.</w:t>
      </w:r>
    </w:p>
    <w:p w:rsidR="00255299" w:rsidRDefault="00255299" w:rsidP="00860A6B">
      <w:pPr>
        <w:pStyle w:val="Lista"/>
        <w:rPr>
          <w:rFonts w:ascii="Tahoma" w:hAnsi="Tahoma" w:cs="Tahoma"/>
          <w:szCs w:val="20"/>
          <w:lang w:val="es-MX"/>
        </w:rPr>
      </w:pPr>
      <w:r>
        <w:rPr>
          <w:rFonts w:ascii="Tahoma" w:hAnsi="Tahoma" w:cs="Tahoma"/>
          <w:szCs w:val="20"/>
          <w:lang w:val="es-MX"/>
        </w:rPr>
        <w:t>2. Administración de noticias.</w:t>
      </w:r>
    </w:p>
    <w:p w:rsidR="00255299" w:rsidRDefault="00255299" w:rsidP="00860A6B">
      <w:pPr>
        <w:pStyle w:val="Lista"/>
        <w:rPr>
          <w:rFonts w:ascii="Tahoma" w:hAnsi="Tahoma" w:cs="Tahoma"/>
          <w:szCs w:val="20"/>
          <w:lang w:val="es-MX"/>
        </w:rPr>
      </w:pPr>
      <w:r>
        <w:rPr>
          <w:rFonts w:ascii="Tahoma" w:hAnsi="Tahoma" w:cs="Tahoma"/>
          <w:szCs w:val="20"/>
          <w:lang w:val="es-MX"/>
        </w:rPr>
        <w:t xml:space="preserve">3. Administración de </w:t>
      </w:r>
      <w:proofErr w:type="spellStart"/>
      <w:r>
        <w:rPr>
          <w:rFonts w:ascii="Tahoma" w:hAnsi="Tahoma" w:cs="Tahoma"/>
          <w:szCs w:val="20"/>
          <w:lang w:val="es-MX"/>
        </w:rPr>
        <w:t>tags</w:t>
      </w:r>
      <w:proofErr w:type="spellEnd"/>
      <w:r>
        <w:rPr>
          <w:rFonts w:ascii="Tahoma" w:hAnsi="Tahoma" w:cs="Tahoma"/>
          <w:szCs w:val="20"/>
          <w:lang w:val="es-MX"/>
        </w:rPr>
        <w:t>.</w:t>
      </w:r>
    </w:p>
    <w:p w:rsidR="0064189A" w:rsidRDefault="0064189A" w:rsidP="00860A6B">
      <w:pPr>
        <w:pStyle w:val="Lista"/>
        <w:rPr>
          <w:rFonts w:ascii="Tahoma" w:hAnsi="Tahoma" w:cs="Tahoma"/>
          <w:szCs w:val="20"/>
          <w:lang w:val="es-MX"/>
        </w:rPr>
      </w:pPr>
      <w:r>
        <w:rPr>
          <w:rFonts w:ascii="Tahoma" w:hAnsi="Tahoma" w:cs="Tahoma"/>
          <w:szCs w:val="20"/>
          <w:lang w:val="es-MX"/>
        </w:rPr>
        <w:t>4. Consultas de noticias.</w:t>
      </w:r>
    </w:p>
    <w:p w:rsidR="0064189A" w:rsidRDefault="0064189A" w:rsidP="00860A6B">
      <w:pPr>
        <w:pStyle w:val="Lista"/>
        <w:rPr>
          <w:rFonts w:ascii="Tahoma" w:hAnsi="Tahoma" w:cs="Tahoma"/>
          <w:szCs w:val="20"/>
          <w:lang w:val="es-MX"/>
        </w:rPr>
      </w:pPr>
      <w:r>
        <w:rPr>
          <w:rFonts w:ascii="Tahoma" w:hAnsi="Tahoma" w:cs="Tahoma"/>
          <w:szCs w:val="20"/>
          <w:lang w:val="es-MX"/>
        </w:rPr>
        <w:t>5. Consulta de una noticia en particular.</w:t>
      </w:r>
    </w:p>
    <w:p w:rsidR="0064189A" w:rsidRDefault="0064189A" w:rsidP="00860A6B">
      <w:pPr>
        <w:pStyle w:val="Lista"/>
        <w:rPr>
          <w:rFonts w:ascii="Tahoma" w:hAnsi="Tahoma" w:cs="Tahoma"/>
          <w:szCs w:val="20"/>
          <w:lang w:val="es-MX"/>
        </w:rPr>
      </w:pPr>
      <w:r>
        <w:rPr>
          <w:rFonts w:ascii="Tahoma" w:hAnsi="Tahoma" w:cs="Tahoma"/>
          <w:szCs w:val="20"/>
          <w:lang w:val="es-MX"/>
        </w:rPr>
        <w:t>6. Autenticación de los usuarios para realizar comentarios.</w:t>
      </w:r>
    </w:p>
    <w:p w:rsidR="00860A6B" w:rsidRPr="00860A6B" w:rsidRDefault="00860A6B" w:rsidP="00860A6B">
      <w:pPr>
        <w:pStyle w:val="IFS02"/>
        <w:rPr>
          <w:rFonts w:ascii="Tahoma" w:hAnsi="Tahoma" w:cs="Tahoma"/>
          <w:sz w:val="20"/>
          <w:lang w:val="es-MX"/>
        </w:rPr>
      </w:pPr>
      <w:r w:rsidRPr="00860A6B">
        <w:rPr>
          <w:rFonts w:ascii="Tahoma" w:hAnsi="Tahoma" w:cs="Tahoma"/>
          <w:sz w:val="20"/>
          <w:lang w:val="es-MX"/>
        </w:rPr>
        <w:t>Funciones excluidas</w:t>
      </w:r>
    </w:p>
    <w:p w:rsidR="00860A6B" w:rsidRPr="00860A6B" w:rsidRDefault="00860A6B" w:rsidP="00860A6B">
      <w:pPr>
        <w:pStyle w:val="Lista"/>
        <w:rPr>
          <w:rFonts w:ascii="Tahoma" w:hAnsi="Tahoma" w:cs="Tahoma"/>
          <w:szCs w:val="20"/>
          <w:lang w:val="es-MX"/>
        </w:rPr>
      </w:pPr>
      <w:r w:rsidRPr="00860A6B">
        <w:rPr>
          <w:rFonts w:ascii="Tahoma" w:hAnsi="Tahoma" w:cs="Tahoma"/>
          <w:szCs w:val="20"/>
          <w:lang w:val="es-MX"/>
        </w:rPr>
        <w:t>1.</w:t>
      </w:r>
      <w:r w:rsidR="000951C0">
        <w:rPr>
          <w:rFonts w:ascii="Tahoma" w:hAnsi="Tahoma" w:cs="Tahoma"/>
          <w:szCs w:val="20"/>
          <w:lang w:val="es-MX"/>
        </w:rPr>
        <w:t xml:space="preserve"> Interoperabilidad con sistemas externos.</w:t>
      </w:r>
    </w:p>
    <w:p w:rsidR="00860A6B" w:rsidRDefault="00860A6B" w:rsidP="00860A6B">
      <w:pPr>
        <w:pStyle w:val="Textoindependiente"/>
        <w:rPr>
          <w:rFonts w:ascii="Tahoma" w:hAnsi="Tahoma" w:cs="Tahoma"/>
        </w:rPr>
      </w:pPr>
    </w:p>
    <w:p w:rsidR="00860A6B" w:rsidRPr="007A7804" w:rsidRDefault="00860A6B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2.3. CARACTERÍSTICAS DEL USUARIO</w:t>
      </w:r>
    </w:p>
    <w:p w:rsidR="00860A6B" w:rsidRDefault="00860A6B" w:rsidP="00860A6B">
      <w:pPr>
        <w:pStyle w:val="Textoindependiente"/>
        <w:rPr>
          <w:rFonts w:ascii="Tahoma" w:hAnsi="Tahoma" w:cs="Tahoma"/>
        </w:rPr>
      </w:pPr>
    </w:p>
    <w:p w:rsidR="00860A6B" w:rsidRDefault="004311B8" w:rsidP="00860A6B">
      <w:pPr>
        <w:pStyle w:val="Textoindependiente"/>
        <w:rPr>
          <w:rFonts w:ascii="Tahoma" w:hAnsi="Tahoma" w:cs="Tahoma"/>
        </w:rPr>
      </w:pPr>
      <w:r>
        <w:rPr>
          <w:rFonts w:ascii="Tahoma" w:hAnsi="Tahoma" w:cs="Tahoma"/>
        </w:rPr>
        <w:t xml:space="preserve">La utilización del sistema </w:t>
      </w:r>
      <w:r w:rsidR="009D52A5">
        <w:rPr>
          <w:rFonts w:ascii="Tahoma" w:hAnsi="Tahoma" w:cs="Tahoma"/>
        </w:rPr>
        <w:t>estará</w:t>
      </w:r>
      <w:r>
        <w:rPr>
          <w:rFonts w:ascii="Tahoma" w:hAnsi="Tahoma" w:cs="Tahoma"/>
        </w:rPr>
        <w:t xml:space="preserve"> compuesta por usuarios, quienes serán todas aquellas personas</w:t>
      </w:r>
      <w:r w:rsidR="009D52A5">
        <w:rPr>
          <w:rFonts w:ascii="Tahoma" w:hAnsi="Tahoma" w:cs="Tahoma"/>
        </w:rPr>
        <w:t xml:space="preserve"> que utilizaran el mismo sin privilegios para realizar modificaciones.</w:t>
      </w:r>
    </w:p>
    <w:p w:rsidR="009D52A5" w:rsidRPr="00860A6B" w:rsidRDefault="009D52A5" w:rsidP="00860A6B">
      <w:pPr>
        <w:pStyle w:val="Textoindependiente"/>
        <w:rPr>
          <w:rFonts w:ascii="Tahoma" w:hAnsi="Tahoma" w:cs="Tahoma"/>
        </w:rPr>
      </w:pPr>
      <w:r>
        <w:rPr>
          <w:rFonts w:ascii="Tahoma" w:hAnsi="Tahoma" w:cs="Tahoma"/>
        </w:rPr>
        <w:t xml:space="preserve">Por otra parte, estarán los </w:t>
      </w:r>
      <w:r w:rsidR="000C3D3D">
        <w:rPr>
          <w:rFonts w:ascii="Tahoma" w:hAnsi="Tahoma" w:cs="Tahoma"/>
        </w:rPr>
        <w:t>administradores, quienes,</w:t>
      </w:r>
      <w:r>
        <w:rPr>
          <w:rFonts w:ascii="Tahoma" w:hAnsi="Tahoma" w:cs="Tahoma"/>
        </w:rPr>
        <w:t xml:space="preserve"> son una clase especial de usuarios con permisos para realizar cambios en la funcionalidad y funcionamiento del sistema.</w:t>
      </w:r>
    </w:p>
    <w:p w:rsidR="00860A6B" w:rsidRPr="00860A6B" w:rsidRDefault="00860A6B" w:rsidP="00860A6B">
      <w:pPr>
        <w:pStyle w:val="Textoindependiente"/>
        <w:rPr>
          <w:rFonts w:ascii="Tahoma" w:hAnsi="Tahoma" w:cs="Tahoma"/>
        </w:rPr>
      </w:pPr>
    </w:p>
    <w:p w:rsidR="00860A6B" w:rsidRPr="007A7804" w:rsidRDefault="00860A6B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2.4. iNTERFAZ CON OTROS SISTEMAS Y/O DISPOSITIVOS DE HARDWARE</w:t>
      </w:r>
    </w:p>
    <w:p w:rsidR="00860A6B" w:rsidRPr="00860A6B" w:rsidRDefault="00860A6B" w:rsidP="00860A6B">
      <w:pPr>
        <w:rPr>
          <w:lang w:val="es-AR"/>
        </w:rPr>
      </w:pPr>
    </w:p>
    <w:p w:rsidR="00860A6B" w:rsidRPr="00860A6B" w:rsidRDefault="00860A6B" w:rsidP="00860A6B">
      <w:pPr>
        <w:pStyle w:val="Textoindependiente"/>
        <w:rPr>
          <w:rFonts w:ascii="Tahoma" w:hAnsi="Tahoma" w:cs="Tahoma"/>
        </w:rPr>
      </w:pPr>
      <w:r w:rsidRPr="00860A6B">
        <w:rPr>
          <w:rFonts w:ascii="Tahoma" w:hAnsi="Tahoma" w:cs="Tahoma"/>
        </w:rPr>
        <w:t>Dispositivos:</w:t>
      </w:r>
    </w:p>
    <w:p w:rsidR="00E50085" w:rsidRDefault="000C3D3D" w:rsidP="000C3D3D">
      <w:pPr>
        <w:pStyle w:val="Lista"/>
        <w:numPr>
          <w:ilvl w:val="0"/>
          <w:numId w:val="3"/>
        </w:numPr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>Ordenadores.</w:t>
      </w:r>
    </w:p>
    <w:p w:rsidR="000C3D3D" w:rsidRPr="000C3D3D" w:rsidRDefault="000C3D3D" w:rsidP="000C3D3D">
      <w:pPr>
        <w:pStyle w:val="Lista"/>
        <w:ind w:left="540" w:firstLine="0"/>
        <w:rPr>
          <w:rFonts w:ascii="Tahoma" w:hAnsi="Tahoma" w:cs="Tahoma"/>
          <w:lang w:val="es-MX"/>
        </w:rPr>
      </w:pPr>
    </w:p>
    <w:p w:rsidR="00E50085" w:rsidRPr="007A7804" w:rsidRDefault="00E50085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3. REQUERIMIENTOS</w:t>
      </w:r>
    </w:p>
    <w:p w:rsidR="00E50085" w:rsidRDefault="00E50085" w:rsidP="00E50085"/>
    <w:p w:rsidR="00E50085" w:rsidRPr="00E50085" w:rsidRDefault="00E50085" w:rsidP="00E50085">
      <w:pPr>
        <w:pStyle w:val="Textoindependiente"/>
        <w:rPr>
          <w:rFonts w:ascii="Tahoma" w:hAnsi="Tahoma" w:cs="Tahoma"/>
        </w:rPr>
      </w:pPr>
      <w:r w:rsidRPr="00E50085">
        <w:rPr>
          <w:rFonts w:ascii="Tahoma" w:hAnsi="Tahoma" w:cs="Tahoma"/>
        </w:rPr>
        <w:t>A continuación se describen los requerimientos planteados por los Usuarios durante las reuniones de extracción de requerimientos. Cada uno de ellos tiene relación con Requerimientos Funcionales, No Funcionales y vinculados al Proceso de Desarrollo.</w:t>
      </w:r>
    </w:p>
    <w:p w:rsidR="00E50085" w:rsidRPr="00E50085" w:rsidRDefault="00E50085" w:rsidP="00E50085">
      <w:pPr>
        <w:pStyle w:val="Textoindependiente"/>
        <w:rPr>
          <w:rFonts w:ascii="Tahoma" w:hAnsi="Tahoma" w:cs="Tahoma"/>
        </w:rPr>
      </w:pPr>
      <w:r w:rsidRPr="00E50085">
        <w:rPr>
          <w:rFonts w:ascii="Tahoma" w:hAnsi="Tahoma" w:cs="Tahoma"/>
        </w:rPr>
        <w:t>Se enumeran  todos los requerimientos  planteados o surgidos de las reuniones con los usuarios.  Deben poseer todos los atributos de un requerimiento (claro, preciso, no ambiguo, etc.</w:t>
      </w:r>
      <w:proofErr w:type="gramStart"/>
      <w:r w:rsidRPr="00E50085">
        <w:rPr>
          <w:rFonts w:ascii="Tahoma" w:hAnsi="Tahoma" w:cs="Tahoma"/>
        </w:rPr>
        <w:t>) ,</w:t>
      </w:r>
      <w:proofErr w:type="gramEnd"/>
      <w:r w:rsidRPr="00E50085">
        <w:rPr>
          <w:rFonts w:ascii="Tahoma" w:hAnsi="Tahoma" w:cs="Tahoma"/>
        </w:rPr>
        <w:t xml:space="preserve"> y una primera clasificación. </w:t>
      </w:r>
    </w:p>
    <w:p w:rsidR="00E50085" w:rsidRPr="00E50085" w:rsidRDefault="00E50085" w:rsidP="00E50085">
      <w:pPr>
        <w:pStyle w:val="Textoindependiente"/>
        <w:rPr>
          <w:rFonts w:ascii="Tahoma" w:hAnsi="Tahoma" w:cs="Tahoma"/>
        </w:rPr>
      </w:pPr>
      <w:r w:rsidRPr="00E50085">
        <w:rPr>
          <w:rFonts w:ascii="Tahoma" w:hAnsi="Tahoma" w:cs="Tahoma"/>
        </w:rPr>
        <w:t>La especificación de cada requerimiento debe indicar el tipo, usuario que lo solicitó y grado de importancia del mismo.</w:t>
      </w:r>
    </w:p>
    <w:p w:rsidR="00E50085" w:rsidRPr="00E50085" w:rsidRDefault="00E50085" w:rsidP="00E50085">
      <w:pPr>
        <w:pStyle w:val="Textoindependiente"/>
        <w:rPr>
          <w:rFonts w:ascii="Tahoma" w:hAnsi="Tahoma" w:cs="Tahoma"/>
        </w:rPr>
      </w:pPr>
      <w:r w:rsidRPr="00E50085">
        <w:rPr>
          <w:rFonts w:ascii="Tahoma" w:hAnsi="Tahoma" w:cs="Tahoma"/>
        </w:rPr>
        <w:t>Se clasificará al requerimiento según su tipo:</w:t>
      </w:r>
    </w:p>
    <w:p w:rsidR="00E50085" w:rsidRPr="00E50085" w:rsidRDefault="00E50085" w:rsidP="00E50085">
      <w:pPr>
        <w:pStyle w:val="Textoindependiente"/>
        <w:rPr>
          <w:rFonts w:ascii="Tahoma" w:hAnsi="Tahoma" w:cs="Tahoma"/>
        </w:rPr>
      </w:pPr>
      <w:r w:rsidRPr="00E50085">
        <w:rPr>
          <w:rFonts w:ascii="Tahoma" w:hAnsi="Tahoma" w:cs="Tahoma"/>
        </w:rPr>
        <w:t xml:space="preserve">Requerimiento Funcional: </w:t>
      </w:r>
    </w:p>
    <w:p w:rsidR="00E50085" w:rsidRDefault="0074109E" w:rsidP="00E50085">
      <w:pPr>
        <w:pStyle w:val="Listaconvietas2"/>
        <w:rPr>
          <w:rFonts w:ascii="Tahoma" w:hAnsi="Tahoma" w:cs="Tahoma"/>
        </w:rPr>
      </w:pPr>
      <w:r>
        <w:rPr>
          <w:rFonts w:ascii="Tahoma" w:hAnsi="Tahoma" w:cs="Tahoma"/>
        </w:rPr>
        <w:t>Administración de usuarios.</w:t>
      </w:r>
    </w:p>
    <w:p w:rsidR="0074109E" w:rsidRPr="00E50085" w:rsidRDefault="008A1137" w:rsidP="00E50085">
      <w:pPr>
        <w:pStyle w:val="Listaconvietas2"/>
        <w:rPr>
          <w:rFonts w:ascii="Tahoma" w:hAnsi="Tahoma" w:cs="Tahoma"/>
        </w:rPr>
      </w:pPr>
      <w:r>
        <w:rPr>
          <w:rFonts w:ascii="Tahoma" w:hAnsi="Tahoma" w:cs="Tahoma"/>
        </w:rPr>
        <w:t>Administración de noticias.</w:t>
      </w:r>
    </w:p>
    <w:p w:rsidR="00E50085" w:rsidRPr="00E50085" w:rsidRDefault="00E50085" w:rsidP="00E50085">
      <w:pPr>
        <w:pStyle w:val="Textoindependiente"/>
        <w:rPr>
          <w:rFonts w:ascii="Tahoma" w:hAnsi="Tahoma" w:cs="Tahoma"/>
        </w:rPr>
      </w:pPr>
      <w:r w:rsidRPr="00E50085">
        <w:rPr>
          <w:rFonts w:ascii="Tahoma" w:hAnsi="Tahoma" w:cs="Tahoma"/>
        </w:rPr>
        <w:t>Requerimientos No Funcionales:</w:t>
      </w:r>
    </w:p>
    <w:p w:rsidR="00E50085" w:rsidRPr="00E50085" w:rsidRDefault="00E50085" w:rsidP="00E50085">
      <w:pPr>
        <w:pStyle w:val="Listaconvietas2"/>
        <w:rPr>
          <w:rFonts w:ascii="Tahoma" w:hAnsi="Tahoma" w:cs="Tahoma"/>
        </w:rPr>
      </w:pPr>
      <w:r w:rsidRPr="00E50085">
        <w:rPr>
          <w:rFonts w:ascii="Tahoma" w:hAnsi="Tahoma" w:cs="Tahoma"/>
        </w:rPr>
        <w:t>Limitaciones de la organización</w:t>
      </w:r>
    </w:p>
    <w:p w:rsidR="00E50085" w:rsidRPr="00E50085" w:rsidRDefault="00E50085" w:rsidP="00E50085">
      <w:pPr>
        <w:pStyle w:val="Listaconvietas2"/>
        <w:rPr>
          <w:rFonts w:ascii="Tahoma" w:hAnsi="Tahoma" w:cs="Tahoma"/>
        </w:rPr>
      </w:pPr>
      <w:r w:rsidRPr="00E50085">
        <w:rPr>
          <w:rFonts w:ascii="Tahoma" w:hAnsi="Tahoma" w:cs="Tahoma"/>
        </w:rPr>
        <w:t>Disponibilidad</w:t>
      </w:r>
    </w:p>
    <w:p w:rsidR="00E50085" w:rsidRPr="00374CAB" w:rsidRDefault="00E50085" w:rsidP="00374CAB">
      <w:pPr>
        <w:pStyle w:val="Listaconvietas2"/>
        <w:rPr>
          <w:rFonts w:ascii="Tahoma" w:hAnsi="Tahoma" w:cs="Tahoma"/>
        </w:rPr>
      </w:pPr>
      <w:r w:rsidRPr="00E50085">
        <w:rPr>
          <w:rFonts w:ascii="Tahoma" w:hAnsi="Tahoma" w:cs="Tahoma"/>
        </w:rPr>
        <w:t>Seguridad</w:t>
      </w:r>
    </w:p>
    <w:p w:rsidR="00E50085" w:rsidRDefault="00E50085" w:rsidP="00E50085">
      <w:pPr>
        <w:pStyle w:val="Listaconvietas2"/>
        <w:rPr>
          <w:rFonts w:ascii="Tahoma" w:hAnsi="Tahoma" w:cs="Tahoma"/>
        </w:rPr>
      </w:pPr>
      <w:r w:rsidRPr="00E50085">
        <w:rPr>
          <w:rFonts w:ascii="Tahoma" w:hAnsi="Tahoma" w:cs="Tahoma"/>
        </w:rPr>
        <w:t>Integridad</w:t>
      </w:r>
    </w:p>
    <w:p w:rsidR="00E50085" w:rsidRPr="0044792D" w:rsidRDefault="00E50085" w:rsidP="0044792D">
      <w:pPr>
        <w:pStyle w:val="Listaconvietas2"/>
        <w:rPr>
          <w:rFonts w:ascii="Tahoma" w:hAnsi="Tahoma" w:cs="Tahoma"/>
        </w:rPr>
      </w:pPr>
      <w:r w:rsidRPr="0044792D">
        <w:rPr>
          <w:rFonts w:ascii="Tahoma" w:hAnsi="Tahoma" w:cs="Tahoma"/>
        </w:rPr>
        <w:t>Facilidad de mantenimiento y uso</w:t>
      </w:r>
    </w:p>
    <w:p w:rsidR="00E50085" w:rsidRPr="00E50085" w:rsidRDefault="00E50085" w:rsidP="00E50085">
      <w:pPr>
        <w:pStyle w:val="Listaconvietas2"/>
        <w:rPr>
          <w:rFonts w:ascii="Tahoma" w:hAnsi="Tahoma" w:cs="Tahoma"/>
        </w:rPr>
      </w:pPr>
      <w:r w:rsidRPr="00E50085">
        <w:rPr>
          <w:rFonts w:ascii="Tahoma" w:hAnsi="Tahoma" w:cs="Tahoma"/>
        </w:rPr>
        <w:t>Confiabilidad</w:t>
      </w:r>
    </w:p>
    <w:p w:rsidR="00E50085" w:rsidRPr="00E50085" w:rsidRDefault="00E50085" w:rsidP="00E50085">
      <w:pPr>
        <w:pStyle w:val="Listaconvietas2"/>
        <w:rPr>
          <w:rFonts w:ascii="Tahoma" w:hAnsi="Tahoma" w:cs="Tahoma"/>
        </w:rPr>
      </w:pPr>
      <w:r w:rsidRPr="00E50085">
        <w:rPr>
          <w:rFonts w:ascii="Tahoma" w:hAnsi="Tahoma" w:cs="Tahoma"/>
        </w:rPr>
        <w:t>Rendimiento</w:t>
      </w:r>
    </w:p>
    <w:p w:rsidR="00E50085" w:rsidRPr="00E50085" w:rsidRDefault="00E50085" w:rsidP="00E50085">
      <w:pPr>
        <w:pStyle w:val="Listaconvietas2"/>
        <w:rPr>
          <w:rFonts w:ascii="Tahoma" w:hAnsi="Tahoma" w:cs="Tahoma"/>
        </w:rPr>
      </w:pPr>
      <w:r w:rsidRPr="00E50085">
        <w:rPr>
          <w:rFonts w:ascii="Tahoma" w:hAnsi="Tahoma" w:cs="Tahoma"/>
        </w:rPr>
        <w:t>Volumen</w:t>
      </w:r>
    </w:p>
    <w:p w:rsidR="00E50085" w:rsidRPr="00E50085" w:rsidRDefault="00E50085" w:rsidP="00E50085">
      <w:pPr>
        <w:pStyle w:val="Listaconvietas2"/>
        <w:rPr>
          <w:rFonts w:ascii="Tahoma" w:hAnsi="Tahoma" w:cs="Tahoma"/>
        </w:rPr>
      </w:pPr>
      <w:r w:rsidRPr="00E50085">
        <w:rPr>
          <w:rFonts w:ascii="Tahoma" w:hAnsi="Tahoma" w:cs="Tahoma"/>
        </w:rPr>
        <w:t>Calidad</w:t>
      </w:r>
    </w:p>
    <w:p w:rsidR="00E50085" w:rsidRPr="00E50085" w:rsidRDefault="00E50085" w:rsidP="00E50085">
      <w:pPr>
        <w:pStyle w:val="Listaconvietas2"/>
        <w:rPr>
          <w:rFonts w:ascii="Tahoma" w:hAnsi="Tahoma" w:cs="Tahoma"/>
        </w:rPr>
      </w:pPr>
      <w:r w:rsidRPr="00E50085">
        <w:rPr>
          <w:rFonts w:ascii="Tahoma" w:hAnsi="Tahoma" w:cs="Tahoma"/>
        </w:rPr>
        <w:t>Legales</w:t>
      </w:r>
    </w:p>
    <w:p w:rsidR="00E50085" w:rsidRPr="00E50085" w:rsidRDefault="00E50085" w:rsidP="00E50085">
      <w:pPr>
        <w:pStyle w:val="Textoindependiente"/>
        <w:rPr>
          <w:rFonts w:ascii="Tahoma" w:hAnsi="Tahoma" w:cs="Tahoma"/>
        </w:rPr>
      </w:pPr>
      <w:r w:rsidRPr="00E50085">
        <w:rPr>
          <w:rFonts w:ascii="Tahoma" w:hAnsi="Tahoma" w:cs="Tahoma"/>
        </w:rPr>
        <w:t xml:space="preserve">Asimismo se le dará un grado de importancia, de </w:t>
      </w:r>
      <w:smartTag w:uri="urn:schemas-microsoft-com:office:smarttags" w:element="metricconverter">
        <w:smartTagPr>
          <w:attr w:name="ProductID" w:val="1 a"/>
        </w:smartTagPr>
        <w:r w:rsidRPr="00E50085">
          <w:rPr>
            <w:rFonts w:ascii="Tahoma" w:hAnsi="Tahoma" w:cs="Tahoma"/>
          </w:rPr>
          <w:t>1 a</w:t>
        </w:r>
      </w:smartTag>
      <w:r w:rsidRPr="00E50085">
        <w:rPr>
          <w:rFonts w:ascii="Tahoma" w:hAnsi="Tahoma" w:cs="Tahoma"/>
        </w:rPr>
        <w:t xml:space="preserve"> 4 con el siguiente criterio:</w:t>
      </w:r>
    </w:p>
    <w:p w:rsidR="00E50085" w:rsidRPr="00E50085" w:rsidRDefault="00E50085" w:rsidP="00E50085">
      <w:pPr>
        <w:pStyle w:val="Lista"/>
        <w:rPr>
          <w:rFonts w:ascii="Tahoma" w:hAnsi="Tahoma" w:cs="Tahoma"/>
          <w:lang w:val="es-MX"/>
        </w:rPr>
      </w:pPr>
      <w:r w:rsidRPr="00E50085">
        <w:rPr>
          <w:rFonts w:ascii="Tahoma" w:hAnsi="Tahoma" w:cs="Tahoma"/>
          <w:lang w:val="es-MX"/>
        </w:rPr>
        <w:t>4:</w:t>
      </w:r>
      <w:r w:rsidRPr="00E50085">
        <w:rPr>
          <w:rFonts w:ascii="Tahoma" w:hAnsi="Tahoma" w:cs="Tahoma"/>
          <w:lang w:val="es-MX"/>
        </w:rPr>
        <w:tab/>
        <w:t>Imprescindible</w:t>
      </w:r>
    </w:p>
    <w:p w:rsidR="00E50085" w:rsidRPr="00E50085" w:rsidRDefault="00E50085" w:rsidP="00E50085">
      <w:pPr>
        <w:pStyle w:val="Lista"/>
        <w:rPr>
          <w:rFonts w:ascii="Tahoma" w:hAnsi="Tahoma" w:cs="Tahoma"/>
          <w:lang w:val="es-MX"/>
        </w:rPr>
      </w:pPr>
      <w:r w:rsidRPr="00E50085">
        <w:rPr>
          <w:rFonts w:ascii="Tahoma" w:hAnsi="Tahoma" w:cs="Tahoma"/>
          <w:lang w:val="es-MX"/>
        </w:rPr>
        <w:t>3:</w:t>
      </w:r>
      <w:r w:rsidRPr="00E50085">
        <w:rPr>
          <w:rFonts w:ascii="Tahoma" w:hAnsi="Tahoma" w:cs="Tahoma"/>
          <w:lang w:val="es-MX"/>
        </w:rPr>
        <w:tab/>
        <w:t>Importancia</w:t>
      </w:r>
      <w:r w:rsidRPr="00E50085">
        <w:rPr>
          <w:rFonts w:ascii="Tahoma" w:hAnsi="Tahoma" w:cs="Tahoma"/>
          <w:lang w:val="es-MX"/>
        </w:rPr>
        <w:tab/>
        <w:t>Alta</w:t>
      </w:r>
    </w:p>
    <w:p w:rsidR="00E50085" w:rsidRPr="00E50085" w:rsidRDefault="00E50085" w:rsidP="00E50085">
      <w:pPr>
        <w:pStyle w:val="Lista"/>
        <w:rPr>
          <w:rFonts w:ascii="Tahoma" w:hAnsi="Tahoma" w:cs="Tahoma"/>
          <w:lang w:val="es-MX"/>
        </w:rPr>
      </w:pPr>
      <w:r w:rsidRPr="00E50085">
        <w:rPr>
          <w:rFonts w:ascii="Tahoma" w:hAnsi="Tahoma" w:cs="Tahoma"/>
          <w:lang w:val="es-MX"/>
        </w:rPr>
        <w:t>2:</w:t>
      </w:r>
      <w:r w:rsidRPr="00E50085">
        <w:rPr>
          <w:rFonts w:ascii="Tahoma" w:hAnsi="Tahoma" w:cs="Tahoma"/>
          <w:lang w:val="es-MX"/>
        </w:rPr>
        <w:tab/>
        <w:t>Importancia</w:t>
      </w:r>
      <w:r w:rsidRPr="00E50085">
        <w:rPr>
          <w:rFonts w:ascii="Tahoma" w:hAnsi="Tahoma" w:cs="Tahoma"/>
          <w:lang w:val="es-MX"/>
        </w:rPr>
        <w:tab/>
        <w:t>Baja</w:t>
      </w:r>
    </w:p>
    <w:p w:rsidR="00E50085" w:rsidRPr="00E50085" w:rsidRDefault="00E50085" w:rsidP="00E50085">
      <w:pPr>
        <w:pStyle w:val="Lista"/>
        <w:rPr>
          <w:rFonts w:ascii="Tahoma" w:hAnsi="Tahoma" w:cs="Tahoma"/>
          <w:lang w:val="es-MX"/>
        </w:rPr>
      </w:pPr>
      <w:r w:rsidRPr="00E50085">
        <w:rPr>
          <w:rFonts w:ascii="Tahoma" w:hAnsi="Tahoma" w:cs="Tahoma"/>
          <w:lang w:val="es-MX"/>
        </w:rPr>
        <w:t>1:</w:t>
      </w:r>
      <w:r w:rsidRPr="00E50085">
        <w:rPr>
          <w:rFonts w:ascii="Tahoma" w:hAnsi="Tahoma" w:cs="Tahoma"/>
          <w:lang w:val="es-MX"/>
        </w:rPr>
        <w:tab/>
        <w:t>Indistinto</w:t>
      </w:r>
    </w:p>
    <w:p w:rsidR="00E50085" w:rsidRDefault="00E50085" w:rsidP="00E50085">
      <w:pPr>
        <w:pStyle w:val="Textoindependiente"/>
        <w:rPr>
          <w:rFonts w:ascii="Tahoma" w:hAnsi="Tahoma" w:cs="Tahoma"/>
          <w:lang w:val="es-MX"/>
        </w:rPr>
      </w:pPr>
    </w:p>
    <w:p w:rsidR="00752D2F" w:rsidRDefault="00752D2F" w:rsidP="00E50085">
      <w:pPr>
        <w:pStyle w:val="Textoindependiente"/>
        <w:rPr>
          <w:rFonts w:ascii="Tahoma" w:hAnsi="Tahoma" w:cs="Tahoma"/>
          <w:lang w:val="es-MX"/>
        </w:rPr>
      </w:pPr>
    </w:p>
    <w:p w:rsidR="00752D2F" w:rsidRDefault="00752D2F" w:rsidP="00E50085">
      <w:pPr>
        <w:pStyle w:val="Textoindependiente"/>
        <w:rPr>
          <w:rFonts w:ascii="Tahoma" w:hAnsi="Tahoma" w:cs="Tahoma"/>
          <w:lang w:val="es-MX"/>
        </w:rPr>
      </w:pPr>
    </w:p>
    <w:p w:rsidR="00752D2F" w:rsidRDefault="00752D2F" w:rsidP="00E50085">
      <w:pPr>
        <w:pStyle w:val="Textoindependiente"/>
        <w:rPr>
          <w:rFonts w:ascii="Tahoma" w:hAnsi="Tahoma" w:cs="Tahoma"/>
          <w:lang w:val="es-MX"/>
        </w:rPr>
      </w:pPr>
    </w:p>
    <w:p w:rsidR="00752D2F" w:rsidRDefault="00752D2F" w:rsidP="00E50085">
      <w:pPr>
        <w:pStyle w:val="Textoindependiente"/>
        <w:rPr>
          <w:rFonts w:ascii="Tahoma" w:hAnsi="Tahoma" w:cs="Tahoma"/>
          <w:lang w:val="es-MX"/>
        </w:rPr>
      </w:pPr>
    </w:p>
    <w:p w:rsidR="00752D2F" w:rsidRDefault="00752D2F" w:rsidP="00E50085">
      <w:pPr>
        <w:pStyle w:val="Textoindependiente"/>
        <w:rPr>
          <w:rFonts w:ascii="Tahoma" w:hAnsi="Tahoma" w:cs="Tahoma"/>
          <w:lang w:val="es-MX"/>
        </w:rPr>
      </w:pPr>
    </w:p>
    <w:p w:rsidR="00752D2F" w:rsidRDefault="00752D2F" w:rsidP="00E50085">
      <w:pPr>
        <w:pStyle w:val="Textoindependiente"/>
        <w:rPr>
          <w:rFonts w:ascii="Tahoma" w:hAnsi="Tahoma" w:cs="Tahoma"/>
          <w:lang w:val="es-MX"/>
        </w:rPr>
      </w:pPr>
    </w:p>
    <w:p w:rsidR="00752D2F" w:rsidRDefault="00752D2F" w:rsidP="00E50085">
      <w:pPr>
        <w:pStyle w:val="Textoindependiente"/>
        <w:rPr>
          <w:rFonts w:ascii="Tahoma" w:hAnsi="Tahoma" w:cs="Tahoma"/>
          <w:lang w:val="es-MX"/>
        </w:rPr>
      </w:pPr>
    </w:p>
    <w:p w:rsidR="006200EE" w:rsidRPr="00E50085" w:rsidRDefault="006200EE" w:rsidP="00E50085">
      <w:pPr>
        <w:pStyle w:val="Textoindependiente"/>
        <w:rPr>
          <w:rFonts w:ascii="Tahoma" w:hAnsi="Tahoma" w:cs="Tahoma"/>
          <w:lang w:val="es-MX"/>
        </w:rPr>
      </w:pPr>
    </w:p>
    <w:p w:rsidR="00E50085" w:rsidRPr="007A7804" w:rsidRDefault="00E50085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3.1. REQUERIMIENTOS FUNCIONALES</w:t>
      </w:r>
    </w:p>
    <w:p w:rsidR="00E50085" w:rsidRDefault="00E50085" w:rsidP="00E50085"/>
    <w:p w:rsidR="00E50085" w:rsidRPr="00E50085" w:rsidRDefault="00E50085" w:rsidP="00E50085">
      <w:pPr>
        <w:pStyle w:val="Textoindependiente"/>
        <w:rPr>
          <w:rFonts w:ascii="Tahoma" w:hAnsi="Tahoma" w:cs="Tahoma"/>
        </w:rPr>
      </w:pPr>
      <w:r w:rsidRPr="00E50085">
        <w:rPr>
          <w:rFonts w:ascii="Tahoma" w:hAnsi="Tahoma" w:cs="Tahoma"/>
        </w:rPr>
        <w:t xml:space="preserve">Esta sub sección de </w:t>
      </w:r>
      <w:smartTag w:uri="urn:schemas-microsoft-com:office:smarttags" w:element="PersonName">
        <w:smartTagPr>
          <w:attr w:name="ProductID" w:val="la ERS"/>
        </w:smartTagPr>
        <w:r w:rsidRPr="00E50085">
          <w:rPr>
            <w:rFonts w:ascii="Tahoma" w:hAnsi="Tahoma" w:cs="Tahoma"/>
          </w:rPr>
          <w:t>la ERS</w:t>
        </w:r>
      </w:smartTag>
      <w:r w:rsidRPr="00E50085">
        <w:rPr>
          <w:rFonts w:ascii="Tahoma" w:hAnsi="Tahoma" w:cs="Tahoma"/>
        </w:rPr>
        <w:t xml:space="preserve"> especifica los requerimientos funcionales. Estos definen que es lo que el sistema debe hacer sin detalle de los mecanismos técnicos que se utilizarán para llevarlo a cabo. Establecen las capacidades de funcionamiento del sistema. </w:t>
      </w:r>
    </w:p>
    <w:p w:rsidR="00E50085" w:rsidRDefault="00E50085" w:rsidP="00752D2F">
      <w:pPr>
        <w:pStyle w:val="Textoindependiente"/>
        <w:tabs>
          <w:tab w:val="left" w:pos="6371"/>
        </w:tabs>
        <w:rPr>
          <w:rFonts w:ascii="Tahoma" w:hAnsi="Tahoma" w:cs="Tahoma"/>
        </w:rPr>
      </w:pPr>
      <w:r w:rsidRPr="00E50085">
        <w:rPr>
          <w:rFonts w:ascii="Tahoma" w:hAnsi="Tahoma" w:cs="Tahoma"/>
        </w:rPr>
        <w:t>El modelo de requerimientos funcionales para este sistema es:</w:t>
      </w:r>
      <w:r w:rsidR="00752D2F">
        <w:rPr>
          <w:rFonts w:ascii="Tahoma" w:hAnsi="Tahoma" w:cs="Tahoma"/>
        </w:rPr>
        <w:tab/>
      </w:r>
    </w:p>
    <w:p w:rsidR="006200EE" w:rsidRDefault="006200EE" w:rsidP="006200EE">
      <w:pPr>
        <w:pStyle w:val="Listaconvietas2"/>
        <w:rPr>
          <w:rFonts w:ascii="Tahoma" w:hAnsi="Tahoma" w:cs="Tahoma"/>
        </w:rPr>
      </w:pPr>
      <w:r>
        <w:rPr>
          <w:rFonts w:ascii="Tahoma" w:hAnsi="Tahoma" w:cs="Tahoma"/>
        </w:rPr>
        <w:t>Administración de usuarios.</w:t>
      </w:r>
    </w:p>
    <w:p w:rsidR="006200EE" w:rsidRPr="00E50085" w:rsidRDefault="006200EE" w:rsidP="006200EE">
      <w:pPr>
        <w:pStyle w:val="Listaconvietas2"/>
        <w:rPr>
          <w:rFonts w:ascii="Tahoma" w:hAnsi="Tahoma" w:cs="Tahoma"/>
        </w:rPr>
      </w:pPr>
      <w:r>
        <w:rPr>
          <w:rFonts w:ascii="Tahoma" w:hAnsi="Tahoma" w:cs="Tahoma"/>
        </w:rPr>
        <w:t>Administración de noticias.</w:t>
      </w:r>
    </w:p>
    <w:p w:rsidR="00E50085" w:rsidRDefault="00E50085" w:rsidP="00E50085">
      <w:pPr>
        <w:pStyle w:val="Textoindependiente"/>
      </w:pPr>
    </w:p>
    <w:p w:rsidR="00E50085" w:rsidRPr="007A7804" w:rsidRDefault="00E50085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3.2. rEQUERIMIENTOS NO FUNCIONALES</w:t>
      </w:r>
    </w:p>
    <w:p w:rsidR="00E50085" w:rsidRPr="00E50085" w:rsidRDefault="00E50085" w:rsidP="00E50085">
      <w:pPr>
        <w:pStyle w:val="Textoindependiente"/>
        <w:rPr>
          <w:rFonts w:ascii="Tahoma" w:hAnsi="Tahoma" w:cs="Tahoma"/>
        </w:rPr>
      </w:pPr>
      <w:r w:rsidRPr="00E50085">
        <w:rPr>
          <w:rFonts w:ascii="Tahoma" w:hAnsi="Tahoma" w:cs="Tahoma"/>
        </w:rPr>
        <w:t xml:space="preserve">Esta sub sección de </w:t>
      </w:r>
      <w:smartTag w:uri="urn:schemas-microsoft-com:office:smarttags" w:element="PersonName">
        <w:smartTagPr>
          <w:attr w:name="ProductID" w:val="la ERS"/>
        </w:smartTagPr>
        <w:r w:rsidRPr="00E50085">
          <w:rPr>
            <w:rFonts w:ascii="Tahoma" w:hAnsi="Tahoma" w:cs="Tahoma"/>
          </w:rPr>
          <w:t>la ERS</w:t>
        </w:r>
      </w:smartTag>
      <w:r w:rsidRPr="00E50085">
        <w:rPr>
          <w:rFonts w:ascii="Tahoma" w:hAnsi="Tahoma" w:cs="Tahoma"/>
        </w:rPr>
        <w:t xml:space="preserve"> especifica los requerimientos no funcionales. Estos describen los atributos que debe tener el software una vez construido (portabilidad, eficiencia, confiabilidad, robustez, performance, etc.). Actúan restringiendo las alternativas de la solución.</w:t>
      </w:r>
    </w:p>
    <w:p w:rsidR="00E50085" w:rsidRDefault="00E50085" w:rsidP="00E50085">
      <w:pPr>
        <w:pStyle w:val="Textoindependiente"/>
        <w:rPr>
          <w:rFonts w:ascii="Tahoma" w:hAnsi="Tahoma" w:cs="Tahoma"/>
        </w:rPr>
      </w:pPr>
      <w:r w:rsidRPr="00E50085">
        <w:rPr>
          <w:rFonts w:ascii="Tahoma" w:hAnsi="Tahoma" w:cs="Tahoma"/>
        </w:rPr>
        <w:t>El modelo de requerimientos no funcionales para este sistema es:</w:t>
      </w:r>
    </w:p>
    <w:p w:rsidR="00752D2F" w:rsidRDefault="00752D2F" w:rsidP="00E50085">
      <w:pPr>
        <w:pStyle w:val="Textoindependiente"/>
        <w:rPr>
          <w:rFonts w:ascii="Tahoma" w:hAnsi="Tahoma" w:cs="Tahoma"/>
        </w:rPr>
      </w:pPr>
    </w:p>
    <w:p w:rsidR="00752D2F" w:rsidRDefault="00752D2F" w:rsidP="00752D2F">
      <w:pPr>
        <w:pStyle w:val="Textoindependiente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Seguridad.</w:t>
      </w:r>
    </w:p>
    <w:p w:rsidR="00752D2F" w:rsidRDefault="00752D2F" w:rsidP="00752D2F">
      <w:pPr>
        <w:pStyle w:val="Textoindependiente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Fiabilidad.</w:t>
      </w:r>
    </w:p>
    <w:p w:rsidR="00752D2F" w:rsidRDefault="00752D2F" w:rsidP="00752D2F">
      <w:pPr>
        <w:pStyle w:val="Textoindependiente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Respuesta en el tiempo.</w:t>
      </w:r>
    </w:p>
    <w:p w:rsidR="00752D2F" w:rsidRPr="00E50085" w:rsidRDefault="00752D2F" w:rsidP="00E50085">
      <w:pPr>
        <w:pStyle w:val="Textoindependiente"/>
        <w:rPr>
          <w:rFonts w:ascii="Tahoma" w:hAnsi="Tahoma" w:cs="Tahoma"/>
        </w:rPr>
      </w:pPr>
    </w:p>
    <w:p w:rsidR="00E50085" w:rsidRPr="007A7804" w:rsidRDefault="00C21B73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E50085">
        <w:rPr>
          <w:rFonts w:ascii="Tahoma" w:hAnsi="Tahoma" w:cs="Tahoma"/>
        </w:rPr>
        <w:t>4. ANÁLISIS</w:t>
      </w:r>
    </w:p>
    <w:p w:rsidR="00E50085" w:rsidRDefault="00E50085" w:rsidP="00E50085"/>
    <w:p w:rsidR="00E50085" w:rsidRDefault="006200EE" w:rsidP="00E50085">
      <w:pPr>
        <w:pStyle w:val="Textoindependiente"/>
        <w:rPr>
          <w:rFonts w:ascii="Tahoma" w:hAnsi="Tahoma" w:cs="Tahoma"/>
        </w:rPr>
      </w:pPr>
      <w:r>
        <w:rPr>
          <w:rFonts w:ascii="Tahoma" w:hAnsi="Tahoma" w:cs="Tahoma"/>
        </w:rPr>
        <w:t>Básicamente, el sistema provee información referida a las novedades de la tecnología. Adelantos,</w:t>
      </w:r>
      <w:r w:rsidR="00DA4FE4">
        <w:rPr>
          <w:rFonts w:ascii="Tahoma" w:hAnsi="Tahoma" w:cs="Tahoma"/>
        </w:rPr>
        <w:t xml:space="preserve"> actualizaciones e información detallada sobre los temas de interés tecnológico.</w:t>
      </w:r>
    </w:p>
    <w:p w:rsidR="00DA4FE4" w:rsidRDefault="00DA4FE4" w:rsidP="00E50085">
      <w:pPr>
        <w:pStyle w:val="Textoindependiente"/>
        <w:rPr>
          <w:rFonts w:ascii="Tahoma" w:hAnsi="Tahoma" w:cs="Tahoma"/>
        </w:rPr>
      </w:pPr>
      <w:r>
        <w:rPr>
          <w:rFonts w:ascii="Tahoma" w:hAnsi="Tahoma" w:cs="Tahoma"/>
        </w:rPr>
        <w:t xml:space="preserve">Provee de un </w:t>
      </w:r>
      <w:r w:rsidR="007854BD">
        <w:rPr>
          <w:rFonts w:ascii="Tahoma" w:hAnsi="Tahoma" w:cs="Tahoma"/>
        </w:rPr>
        <w:t>espacio, pensado</w:t>
      </w:r>
      <w:r>
        <w:rPr>
          <w:rFonts w:ascii="Tahoma" w:hAnsi="Tahoma" w:cs="Tahoma"/>
        </w:rPr>
        <w:t xml:space="preserve"> en y para el usuario </w:t>
      </w:r>
      <w:r w:rsidR="007854BD">
        <w:rPr>
          <w:rFonts w:ascii="Tahoma" w:hAnsi="Tahoma" w:cs="Tahoma"/>
        </w:rPr>
        <w:t xml:space="preserve">que le permitirán </w:t>
      </w:r>
      <w:r>
        <w:rPr>
          <w:rFonts w:ascii="Tahoma" w:hAnsi="Tahoma" w:cs="Tahoma"/>
        </w:rPr>
        <w:t>dejar sus opiniones e ideas.</w:t>
      </w:r>
    </w:p>
    <w:p w:rsidR="00DA4FE4" w:rsidRPr="00E50085" w:rsidRDefault="007854BD" w:rsidP="00E50085">
      <w:pPr>
        <w:pStyle w:val="Textoindependiente"/>
        <w:rPr>
          <w:rFonts w:ascii="Tahoma" w:hAnsi="Tahoma" w:cs="Tahoma"/>
        </w:rPr>
      </w:pPr>
      <w:r>
        <w:rPr>
          <w:rFonts w:ascii="Tahoma" w:hAnsi="Tahoma" w:cs="Tahoma"/>
        </w:rPr>
        <w:t>Además,</w:t>
      </w:r>
      <w:r w:rsidR="00DA4FE4">
        <w:rPr>
          <w:rFonts w:ascii="Tahoma" w:hAnsi="Tahoma" w:cs="Tahoma"/>
        </w:rPr>
        <w:t xml:space="preserve"> </w:t>
      </w:r>
      <w:r w:rsidR="00BA6368">
        <w:rPr>
          <w:rFonts w:ascii="Tahoma" w:hAnsi="Tahoma" w:cs="Tahoma"/>
        </w:rPr>
        <w:t>cuenta con una organización dividida de acuerdo a los cambios que se han creído necesarios para una fácil, ágil y rápida actualización del sitio web.</w:t>
      </w:r>
      <w:r w:rsidR="00C96845">
        <w:rPr>
          <w:rFonts w:ascii="Tahoma" w:hAnsi="Tahoma" w:cs="Tahoma"/>
        </w:rPr>
        <w:t xml:space="preserve"> Los permisos para realizar dichas acciones estarán disponibles solo para aquellas personas categorizadas como administradores del sistema.</w:t>
      </w:r>
    </w:p>
    <w:p w:rsidR="00E50085" w:rsidRDefault="00E50085" w:rsidP="00E50085">
      <w:pPr>
        <w:pStyle w:val="Textoindependiente"/>
        <w:rPr>
          <w:rFonts w:ascii="Tahoma" w:hAnsi="Tahoma" w:cs="Tahoma"/>
        </w:rPr>
      </w:pPr>
    </w:p>
    <w:p w:rsidR="00E50085" w:rsidRPr="007A7804" w:rsidRDefault="00E50085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4.1. vISIÓN GENERAL</w:t>
      </w:r>
    </w:p>
    <w:p w:rsidR="00E50085" w:rsidRDefault="00E50085" w:rsidP="00E50085"/>
    <w:p w:rsidR="00E50085" w:rsidRPr="00E50085" w:rsidRDefault="00E50085" w:rsidP="00E50085">
      <w:pPr>
        <w:pStyle w:val="Textoindependiente"/>
        <w:rPr>
          <w:rFonts w:ascii="Tahoma" w:hAnsi="Tahoma" w:cs="Tahoma"/>
        </w:rPr>
      </w:pPr>
      <w:r w:rsidRPr="00E50085">
        <w:rPr>
          <w:rFonts w:ascii="Tahoma" w:hAnsi="Tahoma" w:cs="Tahoma"/>
        </w:rPr>
        <w:t>La siguiente es una visión detallada de la funcionalidad requerida por el sistema.</w:t>
      </w:r>
    </w:p>
    <w:p w:rsidR="00E50085" w:rsidRDefault="00E50085" w:rsidP="00E50085">
      <w:pPr>
        <w:pStyle w:val="Textoindependiente"/>
      </w:pPr>
    </w:p>
    <w:p w:rsidR="00E50085" w:rsidRPr="007A7804" w:rsidRDefault="00E50085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4.2. aCTORES</w:t>
      </w:r>
    </w:p>
    <w:p w:rsidR="00E50085" w:rsidRDefault="00E50085" w:rsidP="00E50085">
      <w:pPr>
        <w:pStyle w:val="Textoindependiente"/>
      </w:pPr>
    </w:p>
    <w:p w:rsidR="00E50085" w:rsidRDefault="00E50085" w:rsidP="00E50085">
      <w:pPr>
        <w:pStyle w:val="Textoindependiente"/>
        <w:rPr>
          <w:rFonts w:ascii="Tahoma" w:hAnsi="Tahoma" w:cs="Tahoma"/>
        </w:rPr>
      </w:pPr>
      <w:r w:rsidRPr="008C22FD">
        <w:rPr>
          <w:rFonts w:ascii="Tahoma" w:hAnsi="Tahoma" w:cs="Tahoma"/>
        </w:rPr>
        <w:t>La siguiente es la lista de actores del sistema:</w:t>
      </w:r>
    </w:p>
    <w:p w:rsidR="000C5917" w:rsidRDefault="000C5917" w:rsidP="00E50085">
      <w:pPr>
        <w:pStyle w:val="Textoindependiente"/>
        <w:rPr>
          <w:rFonts w:ascii="Tahoma" w:hAnsi="Tahoma" w:cs="Tahoma"/>
        </w:rPr>
      </w:pPr>
      <w:r>
        <w:rPr>
          <w:rFonts w:ascii="Tahoma" w:hAnsi="Tahoma" w:cs="Tahoma"/>
        </w:rPr>
        <w:t>Usuarios</w:t>
      </w:r>
    </w:p>
    <w:p w:rsidR="000C5917" w:rsidRPr="008C22FD" w:rsidRDefault="000C5917" w:rsidP="00E50085">
      <w:pPr>
        <w:pStyle w:val="Textoindependiente"/>
        <w:rPr>
          <w:rFonts w:ascii="Tahoma" w:hAnsi="Tahoma" w:cs="Tahoma"/>
        </w:rPr>
      </w:pPr>
      <w:r>
        <w:rPr>
          <w:rFonts w:ascii="Tahoma" w:hAnsi="Tahoma" w:cs="Tahoma"/>
        </w:rPr>
        <w:t>Administradores.</w:t>
      </w:r>
    </w:p>
    <w:p w:rsidR="00E50085" w:rsidRDefault="00E50085" w:rsidP="00E50085">
      <w:pPr>
        <w:pStyle w:val="Textoindependiente"/>
        <w:rPr>
          <w:rFonts w:ascii="Tahoma" w:hAnsi="Tahoma" w:cs="Tahoma"/>
        </w:rPr>
      </w:pPr>
    </w:p>
    <w:p w:rsidR="00E50085" w:rsidRPr="007A7804" w:rsidRDefault="008C22FD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E50085">
        <w:rPr>
          <w:rFonts w:ascii="Tahoma" w:hAnsi="Tahoma" w:cs="Tahoma"/>
        </w:rPr>
        <w:t xml:space="preserve">.3. </w:t>
      </w:r>
      <w:r>
        <w:rPr>
          <w:rFonts w:ascii="Tahoma" w:hAnsi="Tahoma" w:cs="Tahoma"/>
        </w:rPr>
        <w:t>modelo de dominio</w:t>
      </w:r>
    </w:p>
    <w:p w:rsidR="00E50085" w:rsidRDefault="00E50085" w:rsidP="00E50085">
      <w:pPr>
        <w:pStyle w:val="Textoindependiente"/>
        <w:rPr>
          <w:rFonts w:ascii="Tahoma" w:hAnsi="Tahoma" w:cs="Tahoma"/>
        </w:rPr>
      </w:pPr>
    </w:p>
    <w:p w:rsidR="008C22FD" w:rsidRPr="008C22FD" w:rsidRDefault="00711DDC" w:rsidP="008C22FD">
      <w:pPr>
        <w:pStyle w:val="Textoindependiente"/>
        <w:rPr>
          <w:rFonts w:ascii="Tahoma" w:hAnsi="Tahoma" w:cs="Tahoma"/>
        </w:rPr>
      </w:pPr>
      <w:hyperlink r:id="rId10" w:history="1">
        <w:r w:rsidR="00752D2F" w:rsidRPr="00752D2F">
          <w:rPr>
            <w:rStyle w:val="Hipervnculo"/>
            <w:rFonts w:ascii="Tahoma" w:hAnsi="Tahoma" w:cs="Tahoma"/>
          </w:rPr>
          <w:t>Modelo de Entidades y Relacion</w:t>
        </w:r>
        <w:r w:rsidR="00752D2F" w:rsidRPr="00752D2F">
          <w:rPr>
            <w:rStyle w:val="Hipervnculo"/>
            <w:rFonts w:ascii="Tahoma" w:hAnsi="Tahoma" w:cs="Tahoma"/>
          </w:rPr>
          <w:t>e</w:t>
        </w:r>
        <w:r w:rsidR="00752D2F" w:rsidRPr="00752D2F">
          <w:rPr>
            <w:rStyle w:val="Hipervnculo"/>
            <w:rFonts w:ascii="Tahoma" w:hAnsi="Tahoma" w:cs="Tahoma"/>
          </w:rPr>
          <w:t>s</w:t>
        </w:r>
      </w:hyperlink>
    </w:p>
    <w:p w:rsidR="008C22FD" w:rsidRDefault="008C22FD" w:rsidP="008C22FD">
      <w:pPr>
        <w:pStyle w:val="Textoindependiente"/>
      </w:pPr>
    </w:p>
    <w:p w:rsidR="008C22FD" w:rsidRPr="007A7804" w:rsidRDefault="008C22FD" w:rsidP="008C22FD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5.1. glosario</w:t>
      </w:r>
    </w:p>
    <w:p w:rsidR="008C22FD" w:rsidRDefault="008C22FD" w:rsidP="008C22FD"/>
    <w:p w:rsidR="008C22FD" w:rsidRPr="00E50085" w:rsidRDefault="00270943" w:rsidP="008C22FD">
      <w:pPr>
        <w:pStyle w:val="Textoindependiente"/>
        <w:rPr>
          <w:rFonts w:ascii="Tahoma" w:hAnsi="Tahoma" w:cs="Tahoma"/>
        </w:rPr>
      </w:pPr>
      <w:r>
        <w:rPr>
          <w:rFonts w:ascii="Tahoma" w:hAnsi="Tahoma" w:cs="Tahoma"/>
        </w:rPr>
        <w:t>Sistema, usuario, administrador, requerimientos</w:t>
      </w:r>
      <w:r w:rsidR="0082364E">
        <w:rPr>
          <w:rFonts w:ascii="Tahoma" w:hAnsi="Tahoma" w:cs="Tahoma"/>
        </w:rPr>
        <w:t>, consultas, información.</w:t>
      </w:r>
    </w:p>
    <w:p w:rsidR="008C22FD" w:rsidRDefault="008C22FD" w:rsidP="008C22FD">
      <w:pPr>
        <w:pStyle w:val="Textoindependiente"/>
      </w:pPr>
    </w:p>
    <w:p w:rsidR="008C22FD" w:rsidRDefault="008C22FD" w:rsidP="008C22FD">
      <w:pPr>
        <w:pStyle w:val="Textoindependiente"/>
      </w:pPr>
    </w:p>
    <w:p w:rsidR="008C22FD" w:rsidRDefault="008C22FD" w:rsidP="00EC7A62"/>
    <w:sectPr w:rsidR="008C22FD" w:rsidSect="00BD1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C40" w:rsidRDefault="008B2C40">
      <w:r>
        <w:separator/>
      </w:r>
    </w:p>
  </w:endnote>
  <w:endnote w:type="continuationSeparator" w:id="0">
    <w:p w:rsidR="008B2C40" w:rsidRDefault="008B2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C40" w:rsidRDefault="008B2C40">
      <w:r>
        <w:separator/>
      </w:r>
    </w:p>
  </w:footnote>
  <w:footnote w:type="continuationSeparator" w:id="0">
    <w:p w:rsidR="008B2C40" w:rsidRDefault="008B2C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746A"/>
    <w:multiLevelType w:val="hybridMultilevel"/>
    <w:tmpl w:val="97C605BC"/>
    <w:lvl w:ilvl="0" w:tplc="D8E41B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B3930C2"/>
    <w:multiLevelType w:val="hybridMultilevel"/>
    <w:tmpl w:val="799E4398"/>
    <w:lvl w:ilvl="0" w:tplc="4ADAF4DC">
      <w:start w:val="1"/>
      <w:numFmt w:val="bullet"/>
      <w:pStyle w:val="Listaconvietas2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599876AA">
      <w:start w:val="1"/>
      <w:numFmt w:val="bullet"/>
      <w:pStyle w:val="IFS01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F5542A10" w:tentative="1">
      <w:start w:val="1"/>
      <w:numFmt w:val="bullet"/>
      <w:pStyle w:val="CeldaconVieta2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F6F0F2AA" w:tentative="1">
      <w:start w:val="1"/>
      <w:numFmt w:val="bullet"/>
      <w:pStyle w:val="CeldaconVieta3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720D290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75F6F412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1778C516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757A58D4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2E00257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">
    <w:nsid w:val="5C223D02"/>
    <w:multiLevelType w:val="hybridMultilevel"/>
    <w:tmpl w:val="BFFA4B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42B94"/>
    <w:multiLevelType w:val="hybridMultilevel"/>
    <w:tmpl w:val="816A6376"/>
    <w:lvl w:ilvl="0" w:tplc="868417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3F01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BD161D"/>
    <w:rsid w:val="00067245"/>
    <w:rsid w:val="000951C0"/>
    <w:rsid w:val="000C3D3D"/>
    <w:rsid w:val="000C5917"/>
    <w:rsid w:val="001A7F43"/>
    <w:rsid w:val="00255299"/>
    <w:rsid w:val="00270943"/>
    <w:rsid w:val="002F655F"/>
    <w:rsid w:val="0030632F"/>
    <w:rsid w:val="00374CAB"/>
    <w:rsid w:val="004311B8"/>
    <w:rsid w:val="0044792D"/>
    <w:rsid w:val="0046306B"/>
    <w:rsid w:val="004E12E8"/>
    <w:rsid w:val="00560FCA"/>
    <w:rsid w:val="006200EE"/>
    <w:rsid w:val="006401F1"/>
    <w:rsid w:val="0064189A"/>
    <w:rsid w:val="00673802"/>
    <w:rsid w:val="00711DDC"/>
    <w:rsid w:val="0074109E"/>
    <w:rsid w:val="00752D2F"/>
    <w:rsid w:val="007661A5"/>
    <w:rsid w:val="00766811"/>
    <w:rsid w:val="007755AA"/>
    <w:rsid w:val="00782D53"/>
    <w:rsid w:val="007854BD"/>
    <w:rsid w:val="0082364E"/>
    <w:rsid w:val="00831863"/>
    <w:rsid w:val="00860A6B"/>
    <w:rsid w:val="008A1137"/>
    <w:rsid w:val="008B2C40"/>
    <w:rsid w:val="008C22FD"/>
    <w:rsid w:val="00934118"/>
    <w:rsid w:val="009C189F"/>
    <w:rsid w:val="009D52A5"/>
    <w:rsid w:val="00A70FE8"/>
    <w:rsid w:val="00AB4A2C"/>
    <w:rsid w:val="00AD25AA"/>
    <w:rsid w:val="00B66977"/>
    <w:rsid w:val="00BA6368"/>
    <w:rsid w:val="00BD161D"/>
    <w:rsid w:val="00BE495B"/>
    <w:rsid w:val="00C21B73"/>
    <w:rsid w:val="00C82094"/>
    <w:rsid w:val="00C85A10"/>
    <w:rsid w:val="00C96845"/>
    <w:rsid w:val="00CC0755"/>
    <w:rsid w:val="00CE7767"/>
    <w:rsid w:val="00D5163F"/>
    <w:rsid w:val="00D81618"/>
    <w:rsid w:val="00DA4FE4"/>
    <w:rsid w:val="00DC5075"/>
    <w:rsid w:val="00E50085"/>
    <w:rsid w:val="00EA7112"/>
    <w:rsid w:val="00EC3219"/>
    <w:rsid w:val="00EC7A62"/>
    <w:rsid w:val="00F54BDD"/>
    <w:rsid w:val="00FE7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61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C7A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C7A6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C7A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C7A6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C7A62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Normal"/>
    <w:qFormat/>
    <w:rsid w:val="00EC7A62"/>
    <w:pPr>
      <w:widowControl w:val="0"/>
      <w:jc w:val="center"/>
    </w:pPr>
    <w:rPr>
      <w:rFonts w:ascii="Arial" w:hAnsi="Arial"/>
      <w:b/>
      <w:sz w:val="36"/>
      <w:szCs w:val="20"/>
      <w:lang w:val="es-CL" w:eastAsia="en-US"/>
    </w:rPr>
  </w:style>
  <w:style w:type="paragraph" w:customStyle="1" w:styleId="Tabletext">
    <w:name w:val="Tabletext"/>
    <w:basedOn w:val="Normal"/>
    <w:rsid w:val="00EC7A6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FSIndexTitle">
    <w:name w:val="IFS Index Title"/>
    <w:basedOn w:val="Normal"/>
    <w:rsid w:val="00EC7A62"/>
    <w:pPr>
      <w:spacing w:before="120" w:after="240"/>
    </w:pPr>
    <w:rPr>
      <w:rFonts w:ascii="Verdana" w:hAnsi="Verdana"/>
      <w:b/>
      <w:bCs/>
      <w:sz w:val="28"/>
      <w:lang w:val="en-US"/>
    </w:rPr>
  </w:style>
  <w:style w:type="paragraph" w:styleId="TDC1">
    <w:name w:val="toc 1"/>
    <w:basedOn w:val="Normal"/>
    <w:next w:val="Normal"/>
    <w:autoRedefine/>
    <w:semiHidden/>
    <w:rsid w:val="00EC7A62"/>
    <w:rPr>
      <w:rFonts w:ascii="Verdana" w:hAnsi="Verdana"/>
      <w:sz w:val="20"/>
      <w:lang w:val="en-US"/>
    </w:rPr>
  </w:style>
  <w:style w:type="paragraph" w:styleId="TDC2">
    <w:name w:val="toc 2"/>
    <w:basedOn w:val="Normal"/>
    <w:next w:val="Normal"/>
    <w:autoRedefine/>
    <w:semiHidden/>
    <w:rsid w:val="00EC7A62"/>
    <w:pPr>
      <w:ind w:left="240"/>
    </w:pPr>
    <w:rPr>
      <w:rFonts w:ascii="Verdana" w:hAnsi="Verdana"/>
      <w:sz w:val="20"/>
      <w:lang w:val="en-US"/>
    </w:rPr>
  </w:style>
  <w:style w:type="character" w:styleId="Hipervnculo">
    <w:name w:val="Hyperlink"/>
    <w:basedOn w:val="Fuentedeprrafopredeter"/>
    <w:rsid w:val="00EC7A62"/>
    <w:rPr>
      <w:color w:val="0000FF"/>
      <w:u w:val="single"/>
    </w:rPr>
  </w:style>
  <w:style w:type="paragraph" w:styleId="Textoindependiente">
    <w:name w:val="Body Text"/>
    <w:basedOn w:val="Normal"/>
    <w:rsid w:val="00EC7A62"/>
    <w:pPr>
      <w:spacing w:line="240" w:lineRule="atLeast"/>
      <w:jc w:val="both"/>
    </w:pPr>
    <w:rPr>
      <w:rFonts w:ascii="Arial" w:eastAsia="Batang" w:hAnsi="Arial"/>
      <w:spacing w:val="-5"/>
      <w:sz w:val="20"/>
      <w:szCs w:val="20"/>
      <w:lang w:eastAsia="es-AR"/>
    </w:rPr>
  </w:style>
  <w:style w:type="paragraph" w:customStyle="1" w:styleId="EstiloSubttulobarraVersalesMaysculas">
    <w:name w:val="Estilo Subtítulo_barra + Versales Mayúsculas"/>
    <w:basedOn w:val="Normal"/>
    <w:rsid w:val="00EC7A62"/>
    <w:pPr>
      <w:pBdr>
        <w:top w:val="single" w:sz="2" w:space="1" w:color="auto"/>
        <w:left w:val="single" w:sz="2" w:space="0" w:color="auto"/>
        <w:bottom w:val="single" w:sz="18" w:space="1" w:color="auto"/>
        <w:right w:val="single" w:sz="18" w:space="4" w:color="000000"/>
      </w:pBdr>
      <w:shd w:val="clear" w:color="000000" w:fill="auto"/>
      <w:tabs>
        <w:tab w:val="left" w:pos="5529"/>
      </w:tabs>
      <w:jc w:val="both"/>
      <w:outlineLvl w:val="2"/>
    </w:pPr>
    <w:rPr>
      <w:rFonts w:ascii="Arial" w:hAnsi="Arial"/>
      <w:b/>
      <w:bCs/>
      <w:i/>
      <w:iCs/>
      <w:caps/>
      <w:smallCaps/>
      <w:szCs w:val="20"/>
      <w:lang w:val="es-AR" w:eastAsia="en-US"/>
    </w:rPr>
  </w:style>
  <w:style w:type="paragraph" w:styleId="Listaconvietas2">
    <w:name w:val="List Bullet 2"/>
    <w:basedOn w:val="Normal"/>
    <w:autoRedefine/>
    <w:rsid w:val="00EC7A62"/>
    <w:pPr>
      <w:numPr>
        <w:numId w:val="1"/>
      </w:numPr>
      <w:spacing w:before="60"/>
    </w:pPr>
    <w:rPr>
      <w:rFonts w:ascii="Verdana" w:hAnsi="Verdana"/>
      <w:sz w:val="20"/>
      <w:lang w:val="es-ES_tradnl"/>
    </w:rPr>
  </w:style>
  <w:style w:type="paragraph" w:customStyle="1" w:styleId="IFS01">
    <w:name w:val="IFS 01"/>
    <w:basedOn w:val="Ttulo2"/>
    <w:next w:val="Textoindependiente"/>
    <w:rsid w:val="00EC7A62"/>
    <w:pPr>
      <w:numPr>
        <w:ilvl w:val="1"/>
        <w:numId w:val="1"/>
      </w:numPr>
      <w:shd w:val="clear" w:color="auto" w:fill="004438"/>
      <w:spacing w:before="120" w:after="120"/>
    </w:pPr>
    <w:rPr>
      <w:rFonts w:ascii="Arial Black" w:hAnsi="Arial Black" w:cs="Times New Roman"/>
      <w:bCs w:val="0"/>
      <w:i w:val="0"/>
      <w:iCs w:val="0"/>
      <w:smallCaps/>
      <w:snapToGrid w:val="0"/>
      <w:color w:val="FFFFFF"/>
      <w:sz w:val="24"/>
      <w:szCs w:val="20"/>
      <w:lang w:val="es-MX" w:eastAsia="en-US"/>
    </w:rPr>
  </w:style>
  <w:style w:type="paragraph" w:customStyle="1" w:styleId="IFS02">
    <w:name w:val="IFS 02"/>
    <w:basedOn w:val="Ttulo3"/>
    <w:next w:val="Textoindependiente"/>
    <w:rsid w:val="00EC7A62"/>
    <w:pPr>
      <w:tabs>
        <w:tab w:val="num" w:pos="1080"/>
      </w:tabs>
      <w:spacing w:before="180"/>
      <w:ind w:left="720" w:hanging="720"/>
    </w:pPr>
    <w:rPr>
      <w:bCs w:val="0"/>
      <w:sz w:val="24"/>
      <w:szCs w:val="20"/>
      <w:lang w:val="en-US" w:eastAsia="en-US"/>
    </w:rPr>
  </w:style>
  <w:style w:type="paragraph" w:customStyle="1" w:styleId="IFS00">
    <w:name w:val="IFS 00"/>
    <w:basedOn w:val="Ttulo1"/>
    <w:next w:val="Textoindependiente"/>
    <w:rsid w:val="00EC7A62"/>
    <w:pPr>
      <w:pageBreakBefore/>
      <w:pBdr>
        <w:bottom w:val="single" w:sz="4" w:space="1" w:color="auto"/>
      </w:pBdr>
      <w:shd w:val="clear" w:color="auto" w:fill="004438"/>
      <w:tabs>
        <w:tab w:val="num" w:pos="1003"/>
      </w:tabs>
      <w:spacing w:after="240"/>
      <w:ind w:left="431" w:hanging="431"/>
    </w:pPr>
    <w:rPr>
      <w:rFonts w:ascii="Arial Black" w:hAnsi="Arial Black" w:cs="Times New Roman"/>
      <w:bCs w:val="0"/>
      <w:smallCaps/>
      <w:color w:val="FFFFFF"/>
      <w:kern w:val="28"/>
      <w:sz w:val="28"/>
      <w:szCs w:val="20"/>
      <w:lang w:val="en-US" w:eastAsia="en-US"/>
    </w:rPr>
  </w:style>
  <w:style w:type="paragraph" w:customStyle="1" w:styleId="CeldaconVieta2">
    <w:name w:val="Celda con Viñeta 2"/>
    <w:basedOn w:val="Normal"/>
    <w:autoRedefine/>
    <w:rsid w:val="00EC7A62"/>
    <w:pPr>
      <w:numPr>
        <w:ilvl w:val="2"/>
        <w:numId w:val="1"/>
      </w:numPr>
      <w:tabs>
        <w:tab w:val="num" w:pos="598"/>
      </w:tabs>
      <w:ind w:left="598" w:hanging="180"/>
    </w:pPr>
    <w:rPr>
      <w:rFonts w:ascii="Verdana" w:hAnsi="Verdana"/>
      <w:sz w:val="18"/>
      <w:lang w:val="es-ES_tradnl"/>
    </w:rPr>
  </w:style>
  <w:style w:type="paragraph" w:customStyle="1" w:styleId="CeldaconVieta3">
    <w:name w:val="Celda con Viñeta 3"/>
    <w:basedOn w:val="Normal"/>
    <w:autoRedefine/>
    <w:rsid w:val="00EC7A62"/>
    <w:pPr>
      <w:numPr>
        <w:ilvl w:val="3"/>
        <w:numId w:val="1"/>
      </w:numPr>
      <w:tabs>
        <w:tab w:val="left" w:pos="1318"/>
      </w:tabs>
      <w:ind w:left="1318"/>
    </w:pPr>
    <w:rPr>
      <w:rFonts w:ascii="Verdana" w:hAnsi="Verdana"/>
      <w:sz w:val="18"/>
      <w:lang w:val="es-ES_tradnl"/>
    </w:rPr>
  </w:style>
  <w:style w:type="paragraph" w:styleId="Lista">
    <w:name w:val="List"/>
    <w:basedOn w:val="Normal"/>
    <w:rsid w:val="00EC7A62"/>
    <w:pPr>
      <w:ind w:left="1080" w:hanging="540"/>
    </w:pPr>
    <w:rPr>
      <w:rFonts w:ascii="Verdana" w:hAnsi="Verdana"/>
      <w:sz w:val="20"/>
      <w:lang w:val="en-US"/>
    </w:rPr>
  </w:style>
  <w:style w:type="paragraph" w:customStyle="1" w:styleId="Figura">
    <w:name w:val="Figura"/>
    <w:basedOn w:val="Textoindependiente"/>
    <w:rsid w:val="00EC7A62"/>
    <w:pPr>
      <w:spacing w:before="120" w:after="120" w:line="240" w:lineRule="auto"/>
      <w:jc w:val="center"/>
    </w:pPr>
    <w:rPr>
      <w:rFonts w:ascii="Verdana" w:eastAsia="Times New Roman" w:hAnsi="Verdana"/>
      <w:spacing w:val="0"/>
      <w:szCs w:val="24"/>
      <w:lang w:eastAsia="es-ES"/>
    </w:rPr>
  </w:style>
  <w:style w:type="character" w:styleId="Hipervnculovisitado">
    <w:name w:val="FollowedHyperlink"/>
    <w:basedOn w:val="Fuentedeprrafopredeter"/>
    <w:rsid w:val="00752D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specificacion%20de%20casos%20de%20uso.docx" TargetMode="External"/><Relationship Id="rId3" Type="http://schemas.openxmlformats.org/officeDocument/2006/relationships/settings" Target="settings.xml"/><Relationship Id="rId7" Type="http://schemas.openxmlformats.org/officeDocument/2006/relationships/hyperlink" Target="DER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Perez\Documents\Universidad\2&#186;%20A&#241;o\Programacion%20en%20Web%20I\Documentos\ERS\DER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ML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ellacqua\Desktop\Biblioteca%20central\Biblioteca%20Central\Templates%20Registros\REG%207.3%20-%2001%20E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REG 7.3 - 01 ERS</Template>
  <TotalTime>116</TotalTime>
  <Pages>5</Pages>
  <Words>1042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 SOFTWARE</vt:lpstr>
    </vt:vector>
  </TitlesOfParts>
  <Company>Hewlett-Packard</Company>
  <LinksUpToDate>false</LinksUpToDate>
  <CharactersWithSpaces>6766</CharactersWithSpaces>
  <SharedDoc>false</SharedDoc>
  <HLinks>
    <vt:vector size="144" baseType="variant"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_Toc70160366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_Toc70160365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_Toc70160364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_Toc70160363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_Toc70160362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_Toc70160361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_Toc70160360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_Toc70160359</vt:lpwstr>
      </vt:variant>
      <vt:variant>
        <vt:i4>1703987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_Toc70160358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_Toc70160357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_Toc70160356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_Toc70160355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_Toc70160354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_Toc70160353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_Toc70160352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_Toc70160351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_Toc70160350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_Toc70160349</vt:lpwstr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_Toc70160348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_Toc70160347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_Toc70160346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_Toc70160345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_Toc70160344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_Toc70160343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creator>vdellacqua</dc:creator>
  <cp:lastModifiedBy>Perez</cp:lastModifiedBy>
  <cp:revision>11</cp:revision>
  <dcterms:created xsi:type="dcterms:W3CDTF">2013-04-24T16:28:00Z</dcterms:created>
  <dcterms:modified xsi:type="dcterms:W3CDTF">2013-06-26T00:11:00Z</dcterms:modified>
</cp:coreProperties>
</file>